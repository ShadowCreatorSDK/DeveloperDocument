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6"/>
        <w:gridCol w:w="4594"/>
      </w:tblGrid>
      <w:tr w:rsidR="00C64F52">
        <w:trPr>
          <w:cantSplit/>
          <w:trHeight w:val="483"/>
          <w:jc w:val="center"/>
        </w:trPr>
        <w:tc>
          <w:tcPr>
            <w:tcW w:w="8970" w:type="dxa"/>
            <w:gridSpan w:val="2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</w:tcPr>
          <w:p w:rsidR="00C64F52" w:rsidRDefault="00911E32" w:rsidP="009552B1">
            <w:pPr>
              <w:pStyle w:val="afe"/>
            </w:pPr>
            <w:r>
              <w:rPr>
                <w:rFonts w:hint="eastAsia"/>
              </w:rPr>
              <w:t>产品名称</w:t>
            </w:r>
          </w:p>
        </w:tc>
      </w:tr>
      <w:tr w:rsidR="00C64F52">
        <w:trPr>
          <w:cantSplit/>
          <w:trHeight w:val="283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pStyle w:val="afe"/>
            </w:pPr>
          </w:p>
        </w:tc>
      </w:tr>
      <w:tr w:rsidR="00C64F52">
        <w:trPr>
          <w:cantSplit/>
          <w:trHeight w:val="241"/>
          <w:jc w:val="center"/>
        </w:trPr>
        <w:tc>
          <w:tcPr>
            <w:tcW w:w="437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:rsidR="00C64F52" w:rsidRDefault="00C64F52">
            <w:pPr>
              <w:pStyle w:val="afe"/>
            </w:pPr>
          </w:p>
        </w:tc>
        <w:tc>
          <w:tcPr>
            <w:tcW w:w="4594" w:type="dxa"/>
            <w:vMerge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C64F52" w:rsidRDefault="00C64F52">
            <w:pPr>
              <w:widowControl/>
              <w:autoSpaceDE/>
              <w:autoSpaceDN/>
              <w:adjustRightInd/>
              <w:rPr>
                <w:rFonts w:ascii="Arial" w:hAnsi="Arial"/>
                <w:sz w:val="21"/>
                <w:szCs w:val="21"/>
              </w:rPr>
            </w:pPr>
          </w:p>
        </w:tc>
      </w:tr>
    </w:tbl>
    <w:p w:rsidR="00C64F52" w:rsidRDefault="00C64F52">
      <w:pPr>
        <w:pStyle w:val="aff5"/>
      </w:pPr>
    </w:p>
    <w:p w:rsidR="00C64F52" w:rsidRDefault="00923887">
      <w:pPr>
        <w:pStyle w:val="aff5"/>
        <w:outlineLvl w:val="0"/>
      </w:pPr>
      <w:r w:rsidRPr="00923887">
        <w:t>ShadowSDK3.0.1 Release Notes</w:t>
      </w: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tbl>
      <w:tblPr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2001"/>
        <w:gridCol w:w="2640"/>
        <w:gridCol w:w="1077"/>
        <w:gridCol w:w="2202"/>
      </w:tblGrid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Prepared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rPr>
                <w:rFonts w:hint="eastAsia"/>
              </w:rPr>
              <w:t>王超群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11E32" w:rsidP="007B401C">
            <w:pPr>
              <w:pStyle w:val="afe"/>
            </w:pPr>
            <w:r>
              <w:t>20</w:t>
            </w:r>
            <w:r w:rsidR="007B401C">
              <w:rPr>
                <w:rFonts w:hint="eastAsia"/>
              </w:rPr>
              <w:t>20</w:t>
            </w:r>
            <w:r w:rsidR="007B401C">
              <w:t>/0</w:t>
            </w:r>
            <w:r w:rsidR="007B401C">
              <w:rPr>
                <w:rFonts w:hint="eastAsia"/>
              </w:rPr>
              <w:t>5</w:t>
            </w:r>
            <w:r>
              <w:t>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 xml:space="preserve">Reviewed by 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940F0E">
            <w:pPr>
              <w:pStyle w:val="afe"/>
            </w:pPr>
            <w: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7B401C">
            <w:pPr>
              <w:pStyle w:val="afe"/>
            </w:pPr>
            <w:r>
              <w:t>20</w:t>
            </w:r>
            <w:r>
              <w:rPr>
                <w:rFonts w:hint="eastAsia"/>
              </w:rPr>
              <w:t>20</w:t>
            </w:r>
            <w:r>
              <w:t>/0</w:t>
            </w:r>
            <w:r>
              <w:rPr>
                <w:rFonts w:hint="eastAsia"/>
              </w:rPr>
              <w:t>5</w:t>
            </w:r>
            <w:r w:rsidR="00442090">
              <w:t>/14</w:t>
            </w:r>
          </w:p>
        </w:tc>
      </w:tr>
      <w:tr w:rsidR="00C64F52">
        <w:trPr>
          <w:jc w:val="center"/>
        </w:trPr>
        <w:tc>
          <w:tcPr>
            <w:tcW w:w="1999" w:type="dxa"/>
          </w:tcPr>
          <w:p w:rsidR="00C64F52" w:rsidRDefault="00911E32">
            <w:pPr>
              <w:pStyle w:val="afe"/>
            </w:pPr>
            <w:r>
              <w:t>Approved by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  <w:p w:rsidR="00C64F52" w:rsidRDefault="00C64F52">
            <w:pPr>
              <w:pStyle w:val="afe"/>
            </w:pPr>
          </w:p>
        </w:tc>
        <w:tc>
          <w:tcPr>
            <w:tcW w:w="1076" w:type="dxa"/>
          </w:tcPr>
          <w:p w:rsidR="00C64F52" w:rsidRDefault="00911E32">
            <w:pPr>
              <w:pStyle w:val="afe"/>
            </w:pPr>
            <w:r>
              <w:t>Date</w:t>
            </w:r>
          </w:p>
          <w:p w:rsidR="00C64F52" w:rsidRDefault="00911E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64F52" w:rsidRDefault="00C64F52">
            <w:pPr>
              <w:pStyle w:val="afe"/>
            </w:pPr>
          </w:p>
        </w:tc>
      </w:tr>
    </w:tbl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e"/>
      </w:pPr>
    </w:p>
    <w:p w:rsidR="00C64F52" w:rsidRDefault="00C64F52">
      <w:pPr>
        <w:pStyle w:val="affe"/>
      </w:pPr>
    </w:p>
    <w:p w:rsidR="00C64F52" w:rsidRDefault="00911E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3745" cy="466725"/>
            <wp:effectExtent l="0" t="0" r="190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F52" w:rsidRDefault="00911E32">
      <w:pPr>
        <w:pStyle w:val="aff2"/>
      </w:pPr>
      <w:r>
        <w:t xml:space="preserve">Shadow Creator Information Technology Co.,Ltd. </w:t>
      </w:r>
    </w:p>
    <w:p w:rsidR="00C64F52" w:rsidRDefault="00911E32">
      <w:pPr>
        <w:pStyle w:val="aff2"/>
      </w:pPr>
      <w:r>
        <w:rPr>
          <w:rFonts w:hint="eastAsia"/>
        </w:rPr>
        <w:t>上海影创信息科技有限公司</w:t>
      </w:r>
    </w:p>
    <w:p w:rsidR="00C64F52" w:rsidRDefault="00911E32">
      <w:pPr>
        <w:pStyle w:val="afe"/>
      </w:pPr>
      <w:r>
        <w:t>All rights reserved</w:t>
      </w:r>
    </w:p>
    <w:p w:rsidR="00C64F52" w:rsidRDefault="00911E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C64F52" w:rsidRDefault="00C64F52">
      <w:pPr>
        <w:pStyle w:val="afe"/>
      </w:pPr>
    </w:p>
    <w:p w:rsidR="00C64F52" w:rsidRDefault="00911E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1372"/>
        <w:gridCol w:w="1983"/>
        <w:gridCol w:w="1842"/>
        <w:gridCol w:w="2267"/>
        <w:gridCol w:w="1461"/>
      </w:tblGrid>
      <w:tr w:rsidR="00C64F52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Date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Revision Version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Change Description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Char3"/>
            </w:pPr>
            <w:r>
              <w:t>Author</w:t>
            </w:r>
          </w:p>
          <w:p w:rsidR="00C64F52" w:rsidRDefault="00911E32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EF0602">
            <w:pPr>
              <w:pStyle w:val="affd"/>
              <w:jc w:val="center"/>
            </w:pPr>
            <w:r>
              <w:t>20</w:t>
            </w:r>
            <w:r>
              <w:rPr>
                <w:rFonts w:hint="eastAsia"/>
              </w:rPr>
              <w:t>20</w:t>
            </w:r>
            <w:r>
              <w:t>/0</w:t>
            </w:r>
            <w:r>
              <w:rPr>
                <w:rFonts w:hint="eastAsia"/>
              </w:rPr>
              <w:t>5</w:t>
            </w:r>
            <w:r>
              <w:t>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 w:rsidP="008B1228">
            <w:pPr>
              <w:pStyle w:val="affd"/>
              <w:jc w:val="center"/>
            </w:pPr>
            <w:r>
              <w:t>V</w:t>
            </w:r>
            <w:r w:rsidR="008B1228">
              <w:rPr>
                <w:rFonts w:hint="eastAsia"/>
              </w:rPr>
              <w:t>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911E3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  <w:tr w:rsidR="00C64F52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F52" w:rsidRDefault="00C64F52">
            <w:pPr>
              <w:pStyle w:val="affd"/>
            </w:pPr>
          </w:p>
        </w:tc>
      </w:tr>
    </w:tbl>
    <w:p w:rsidR="00C64F52" w:rsidRDefault="00911E32">
      <w:pPr>
        <w:pStyle w:val="affb"/>
      </w:pPr>
      <w:r>
        <w:t xml:space="preserve"> </w:t>
      </w:r>
    </w:p>
    <w:p w:rsidR="00C64F52" w:rsidRDefault="00911E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C64F52" w:rsidRDefault="00911E32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rFonts w:hint="eastAsia"/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9B483E" w:rsidRPr="00923887">
        <w:t>ShadowSDK3.0.1</w:t>
      </w:r>
      <w:r>
        <w:rPr>
          <w:rFonts w:hint="eastAsia"/>
        </w:rPr>
        <w:t>简介</w:t>
      </w:r>
      <w:r>
        <w:tab/>
        <w:t>4</w:t>
      </w:r>
    </w:p>
    <w:p w:rsidR="00C64F52" w:rsidRDefault="00911E32" w:rsidP="005A31E4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 w:rsidR="001F5A78" w:rsidRPr="00FF671B">
        <w:rPr>
          <w:rFonts w:ascii="微软雅黑" w:eastAsia="微软雅黑" w:hAnsi="微软雅黑" w:hint="eastAsia"/>
        </w:rPr>
        <w:t>特性</w:t>
      </w:r>
      <w:r>
        <w:tab/>
        <w:t>4</w:t>
      </w:r>
    </w:p>
    <w:p w:rsidR="005A31E4" w:rsidRPr="00E02E5E" w:rsidRDefault="005A31E4" w:rsidP="00E02E5E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</w:t>
      </w:r>
      <w:r w:rsidR="00E02E5E">
        <w:t>2</w:t>
      </w:r>
      <w:r>
        <w:rPr>
          <w:rFonts w:asciiTheme="minorHAnsi" w:hAnsiTheme="minorHAnsi" w:cstheme="minorBidi"/>
          <w:sz w:val="22"/>
          <w:szCs w:val="22"/>
        </w:rPr>
        <w:tab/>
      </w:r>
      <w:r w:rsidR="00134D6A">
        <w:rPr>
          <w:rFonts w:ascii="微软雅黑" w:eastAsia="微软雅黑" w:hAnsi="微软雅黑" w:hint="eastAsia"/>
        </w:rPr>
        <w:t>模块化设计</w:t>
      </w:r>
      <w:r>
        <w:tab/>
        <w:t>4</w:t>
      </w:r>
    </w:p>
    <w:p w:rsidR="007C4B11" w:rsidRDefault="00911E32" w:rsidP="007C4B11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1.</w:t>
      </w:r>
      <w:r w:rsidR="00E02E5E">
        <w:t>3</w:t>
      </w:r>
      <w:r>
        <w:rPr>
          <w:rFonts w:asciiTheme="minorHAnsi" w:hAnsiTheme="minorHAnsi" w:cstheme="minorBidi"/>
          <w:sz w:val="22"/>
          <w:szCs w:val="22"/>
        </w:rPr>
        <w:tab/>
      </w:r>
      <w:r w:rsidR="00BF501A">
        <w:rPr>
          <w:rFonts w:ascii="微软雅黑" w:eastAsia="微软雅黑" w:hAnsi="微软雅黑" w:hint="eastAsia"/>
        </w:rPr>
        <w:t>新老版本比较及升级方法</w:t>
      </w:r>
      <w:r>
        <w:tab/>
      </w:r>
      <w:r w:rsidR="00A70BCD">
        <w:t>6</w:t>
      </w:r>
    </w:p>
    <w:p w:rsidR="007C4B11" w:rsidRDefault="007C4B11" w:rsidP="007C4B1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</w:t>
      </w:r>
      <w:r w:rsidR="00E02E5E">
        <w:rPr>
          <w:rFonts w:hint="eastAsia"/>
        </w:rPr>
        <w:t>4</w:t>
      </w:r>
      <w:r>
        <w:rPr>
          <w:rFonts w:asciiTheme="minorHAnsi" w:hAnsiTheme="minorHAnsi" w:cstheme="minorBidi"/>
          <w:sz w:val="22"/>
          <w:szCs w:val="22"/>
        </w:rPr>
        <w:tab/>
      </w:r>
      <w:r w:rsidR="00894B6D">
        <w:rPr>
          <w:rFonts w:ascii="微软雅黑" w:eastAsia="微软雅黑" w:hAnsi="微软雅黑" w:hint="eastAsia"/>
        </w:rPr>
        <w:t>版本说明</w:t>
      </w:r>
      <w:r>
        <w:tab/>
      </w:r>
      <w:r w:rsidR="00A70BCD">
        <w:t>7</w:t>
      </w: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C64F52" w:rsidRDefault="00C64F52">
      <w:pPr>
        <w:pStyle w:val="20"/>
        <w:tabs>
          <w:tab w:val="left" w:pos="794"/>
          <w:tab w:val="right" w:leader="dot" w:pos="9010"/>
        </w:tabs>
        <w:ind w:leftChars="92" w:left="467" w:hangingChars="135"/>
      </w:pPr>
    </w:p>
    <w:p w:rsidR="00C64F52" w:rsidRDefault="00C64F52"/>
    <w:p w:rsidR="00C64F52" w:rsidRDefault="00C64F52"/>
    <w:p w:rsidR="00C64F52" w:rsidRDefault="00C64F5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C64F52" w:rsidRDefault="00911E32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C64F52" w:rsidRDefault="00911E32">
      <w:pPr>
        <w:pStyle w:val="1"/>
      </w:pPr>
      <w:r>
        <w:rPr>
          <w:b w:val="0"/>
        </w:rPr>
        <w:br w:type="page"/>
      </w:r>
      <w:bookmarkStart w:id="0" w:name="_Toc33949675"/>
      <w:bookmarkEnd w:id="0"/>
    </w:p>
    <w:p w:rsidR="00A11805" w:rsidRPr="00A40415" w:rsidRDefault="00A11805" w:rsidP="00A40415">
      <w:pPr>
        <w:pStyle w:val="1"/>
        <w:numPr>
          <w:ilvl w:val="0"/>
          <w:numId w:val="13"/>
        </w:numPr>
        <w:rPr>
          <w:rFonts w:ascii="微软雅黑" w:eastAsia="微软雅黑" w:hAnsi="微软雅黑"/>
        </w:rPr>
      </w:pPr>
      <w:bookmarkStart w:id="1" w:name="_Toc33949677"/>
      <w:r w:rsidRPr="00923887">
        <w:lastRenderedPageBreak/>
        <w:t>ShadowSDK3.0.1</w:t>
      </w:r>
      <w:r w:rsidRPr="00A40415">
        <w:rPr>
          <w:rFonts w:ascii="微软雅黑" w:eastAsia="微软雅黑" w:hAnsi="微软雅黑" w:hint="eastAsia"/>
        </w:rPr>
        <w:t>简介</w:t>
      </w:r>
    </w:p>
    <w:p w:rsidR="00A11805" w:rsidRPr="00136997" w:rsidRDefault="00A11805">
      <w:pPr>
        <w:pStyle w:val="2"/>
        <w:numPr>
          <w:ilvl w:val="0"/>
          <w:numId w:val="0"/>
        </w:numPr>
        <w:ind w:left="576"/>
        <w:rPr>
          <w:rFonts w:ascii="微软雅黑" w:eastAsia="微软雅黑" w:hAnsi="微软雅黑"/>
        </w:rPr>
      </w:pPr>
    </w:p>
    <w:p w:rsidR="00A11805" w:rsidRDefault="00A11805">
      <w:pPr>
        <w:pStyle w:val="2"/>
        <w:rPr>
          <w:rFonts w:ascii="微软雅黑" w:eastAsia="微软雅黑" w:hAnsi="微软雅黑"/>
        </w:rPr>
      </w:pPr>
      <w:bookmarkStart w:id="2" w:name="OLE_LINK1"/>
      <w:r>
        <w:rPr>
          <w:rFonts w:ascii="微软雅黑" w:eastAsia="微软雅黑" w:hAnsi="微软雅黑" w:hint="eastAsia"/>
        </w:rPr>
        <w:t>特性</w:t>
      </w:r>
    </w:p>
    <w:p w:rsidR="00A11805" w:rsidRPr="007750E4" w:rsidRDefault="001E65DE" w:rsidP="00ED2A26">
      <w:pPr>
        <w:rPr>
          <w:rFonts w:ascii="微软雅黑" w:eastAsia="微软雅黑" w:hAnsi="微软雅黑"/>
        </w:rPr>
      </w:pPr>
      <w:r w:rsidRPr="007750E4">
        <w:rPr>
          <w:rFonts w:ascii="微软雅黑" w:eastAsia="微软雅黑" w:hAnsi="微软雅黑" w:hint="eastAsia"/>
        </w:rPr>
        <w:t>1</w:t>
      </w:r>
      <w:r w:rsidR="00A11805" w:rsidRPr="007750E4">
        <w:rPr>
          <w:rFonts w:ascii="微软雅黑" w:eastAsia="微软雅黑" w:hAnsi="微软雅黑" w:hint="eastAsia"/>
        </w:rPr>
        <w:t>):</w:t>
      </w:r>
      <w:r w:rsidR="00744EE1" w:rsidRPr="007750E4">
        <w:rPr>
          <w:rFonts w:ascii="微软雅黑" w:eastAsia="微软雅黑" w:hAnsi="微软雅黑"/>
        </w:rPr>
        <w:t xml:space="preserve"> 优化了ATW算法，降低了快速晃动头部时画面的抖动与延迟感</w:t>
      </w:r>
    </w:p>
    <w:p w:rsidR="002E0D9F" w:rsidRPr="007750E4" w:rsidRDefault="00441C79" w:rsidP="00ED2A26">
      <w:pPr>
        <w:rPr>
          <w:rFonts w:ascii="微软雅黑" w:eastAsia="微软雅黑" w:hAnsi="微软雅黑"/>
        </w:rPr>
      </w:pPr>
      <w:r w:rsidRPr="007750E4">
        <w:rPr>
          <w:rFonts w:ascii="微软雅黑" w:eastAsia="微软雅黑" w:hAnsi="微软雅黑" w:hint="eastAsia"/>
        </w:rPr>
        <w:t>2</w:t>
      </w:r>
      <w:r w:rsidR="00A54376" w:rsidRPr="007750E4">
        <w:rPr>
          <w:rFonts w:ascii="微软雅黑" w:eastAsia="微软雅黑" w:hAnsi="微软雅黑" w:hint="eastAsia"/>
        </w:rPr>
        <w:t>):</w:t>
      </w:r>
      <w:r w:rsidR="006A4C2D" w:rsidRPr="007750E4">
        <w:rPr>
          <w:rFonts w:ascii="微软雅黑" w:eastAsia="微软雅黑" w:hAnsi="微软雅黑"/>
        </w:rPr>
        <w:t xml:space="preserve"> 优化了锚点跟踪的算法，优化了锚点抖动的问题</w:t>
      </w:r>
    </w:p>
    <w:p w:rsidR="00DC6523" w:rsidRPr="007750E4" w:rsidRDefault="00EE4529" w:rsidP="00ED2A26">
      <w:pPr>
        <w:rPr>
          <w:rFonts w:ascii="微软雅黑" w:eastAsia="微软雅黑" w:hAnsi="微软雅黑"/>
        </w:rPr>
      </w:pPr>
      <w:r w:rsidRPr="007750E4">
        <w:rPr>
          <w:rFonts w:ascii="微软雅黑" w:eastAsia="微软雅黑" w:hAnsi="微软雅黑" w:hint="eastAsia"/>
        </w:rPr>
        <w:t>3</w:t>
      </w:r>
      <w:r w:rsidR="002E0D9F" w:rsidRPr="007750E4">
        <w:rPr>
          <w:rFonts w:ascii="微软雅黑" w:eastAsia="微软雅黑" w:hAnsi="微软雅黑" w:hint="eastAsia"/>
        </w:rPr>
        <w:t>):</w:t>
      </w:r>
      <w:r w:rsidR="002E0D9F" w:rsidRPr="007750E4">
        <w:rPr>
          <w:rFonts w:ascii="微软雅黑" w:eastAsia="微软雅黑" w:hAnsi="微软雅黑"/>
        </w:rPr>
        <w:t xml:space="preserve"> </w:t>
      </w:r>
      <w:r w:rsidR="00A76575" w:rsidRPr="007750E4">
        <w:rPr>
          <w:rFonts w:ascii="微软雅黑" w:eastAsia="微软雅黑" w:hAnsi="微软雅黑"/>
        </w:rPr>
        <w:t>3/6 自由度(DoF)头戴显示器跟控制器追踪</w:t>
      </w:r>
    </w:p>
    <w:p w:rsidR="00D86160" w:rsidRPr="007750E4" w:rsidRDefault="00EE4529" w:rsidP="00ED2A26">
      <w:pPr>
        <w:rPr>
          <w:rFonts w:ascii="微软雅黑" w:eastAsia="微软雅黑" w:hAnsi="微软雅黑"/>
        </w:rPr>
      </w:pPr>
      <w:r w:rsidRPr="007750E4">
        <w:rPr>
          <w:rFonts w:ascii="微软雅黑" w:eastAsia="微软雅黑" w:hAnsi="微软雅黑" w:hint="eastAsia"/>
        </w:rPr>
        <w:t>4</w:t>
      </w:r>
      <w:r w:rsidR="00DC6523" w:rsidRPr="007750E4">
        <w:rPr>
          <w:rFonts w:ascii="微软雅黑" w:eastAsia="微软雅黑" w:hAnsi="微软雅黑" w:hint="eastAsia"/>
        </w:rPr>
        <w:t>):</w:t>
      </w:r>
      <w:r w:rsidR="00032C83" w:rsidRPr="007750E4">
        <w:rPr>
          <w:rFonts w:ascii="微软雅黑" w:eastAsia="微软雅黑" w:hAnsi="微软雅黑" w:hint="eastAsia"/>
        </w:rPr>
        <w:t xml:space="preserve"> </w:t>
      </w:r>
      <w:r w:rsidR="00B50B15" w:rsidRPr="007750E4">
        <w:rPr>
          <w:rFonts w:ascii="微软雅黑" w:eastAsia="微软雅黑" w:hAnsi="微软雅黑" w:hint="eastAsia"/>
        </w:rPr>
        <w:t>支持</w:t>
      </w:r>
      <w:r w:rsidR="0047514F" w:rsidRPr="007750E4">
        <w:rPr>
          <w:rFonts w:ascii="微软雅黑" w:eastAsia="微软雅黑" w:hAnsi="微软雅黑" w:hint="eastAsia"/>
        </w:rPr>
        <w:t>同时</w:t>
      </w:r>
      <w:r w:rsidR="00B50B15" w:rsidRPr="007750E4">
        <w:rPr>
          <w:rFonts w:ascii="微软雅黑" w:eastAsia="微软雅黑" w:hAnsi="微软雅黑" w:hint="eastAsia"/>
        </w:rPr>
        <w:t>多种输入设备</w:t>
      </w:r>
      <w:r w:rsidR="005A5BED" w:rsidRPr="007750E4">
        <w:rPr>
          <w:rFonts w:ascii="微软雅黑" w:eastAsia="微软雅黑" w:hAnsi="微软雅黑" w:hint="eastAsia"/>
        </w:rPr>
        <w:t>使用</w:t>
      </w:r>
    </w:p>
    <w:p w:rsidR="00D86160" w:rsidRPr="007750E4" w:rsidRDefault="00EE4529" w:rsidP="00ED2A26">
      <w:pPr>
        <w:rPr>
          <w:rFonts w:ascii="微软雅黑" w:eastAsia="微软雅黑" w:hAnsi="微软雅黑"/>
        </w:rPr>
      </w:pPr>
      <w:r w:rsidRPr="007750E4">
        <w:rPr>
          <w:rFonts w:ascii="微软雅黑" w:eastAsia="微软雅黑" w:hAnsi="微软雅黑" w:hint="eastAsia"/>
        </w:rPr>
        <w:t>5</w:t>
      </w:r>
      <w:r w:rsidR="00D86160" w:rsidRPr="007750E4">
        <w:rPr>
          <w:rFonts w:ascii="微软雅黑" w:eastAsia="微软雅黑" w:hAnsi="微软雅黑" w:hint="eastAsia"/>
        </w:rPr>
        <w:t>):</w:t>
      </w:r>
      <w:r w:rsidR="00032C83" w:rsidRPr="007750E4">
        <w:rPr>
          <w:rFonts w:ascii="微软雅黑" w:eastAsia="微软雅黑" w:hAnsi="微软雅黑" w:hint="eastAsia"/>
        </w:rPr>
        <w:t xml:space="preserve"> </w:t>
      </w:r>
      <w:r w:rsidR="00D86160" w:rsidRPr="007750E4">
        <w:rPr>
          <w:rFonts w:ascii="微软雅黑" w:eastAsia="微软雅黑" w:hAnsi="微软雅黑" w:hint="eastAsia"/>
        </w:rPr>
        <w:t>支持</w:t>
      </w:r>
      <w:r w:rsidR="002131F8" w:rsidRPr="007750E4">
        <w:rPr>
          <w:rFonts w:ascii="微软雅黑" w:eastAsia="微软雅黑" w:hAnsi="微软雅黑" w:hint="eastAsia"/>
        </w:rPr>
        <w:t>使用第三方Slam算法</w:t>
      </w:r>
    </w:p>
    <w:p w:rsidR="00A152C1" w:rsidRPr="007750E4" w:rsidRDefault="00EE4529" w:rsidP="00ED2A26">
      <w:pPr>
        <w:rPr>
          <w:rFonts w:ascii="微软雅黑" w:eastAsia="微软雅黑" w:hAnsi="微软雅黑"/>
        </w:rPr>
      </w:pPr>
      <w:r w:rsidRPr="007750E4">
        <w:rPr>
          <w:rFonts w:ascii="微软雅黑" w:eastAsia="微软雅黑" w:hAnsi="微软雅黑" w:hint="eastAsia"/>
        </w:rPr>
        <w:t>6</w:t>
      </w:r>
      <w:r w:rsidR="00A54376" w:rsidRPr="007750E4">
        <w:rPr>
          <w:rFonts w:ascii="微软雅黑" w:eastAsia="微软雅黑" w:hAnsi="微软雅黑" w:hint="eastAsia"/>
        </w:rPr>
        <w:t>):</w:t>
      </w:r>
      <w:r w:rsidR="006A4034" w:rsidRPr="007750E4">
        <w:rPr>
          <w:rFonts w:ascii="微软雅黑" w:eastAsia="微软雅黑" w:hAnsi="微软雅黑" w:hint="eastAsia"/>
        </w:rPr>
        <w:t xml:space="preserve"> </w:t>
      </w:r>
      <w:r w:rsidR="00A54376" w:rsidRPr="007750E4">
        <w:rPr>
          <w:rFonts w:ascii="微软雅黑" w:eastAsia="微软雅黑" w:hAnsi="微软雅黑" w:hint="eastAsia"/>
        </w:rPr>
        <w:t>支持ArmV8架构，可编译Arm32/64位的Android Application</w:t>
      </w:r>
    </w:p>
    <w:p w:rsidR="00665792" w:rsidRDefault="00EE4529" w:rsidP="009606B2">
      <w:pPr>
        <w:rPr>
          <w:rFonts w:ascii="微软雅黑" w:eastAsia="微软雅黑" w:hAnsi="微软雅黑"/>
        </w:rPr>
      </w:pPr>
      <w:r w:rsidRPr="007750E4">
        <w:rPr>
          <w:rFonts w:ascii="微软雅黑" w:eastAsia="微软雅黑" w:hAnsi="微软雅黑" w:hint="eastAsia"/>
        </w:rPr>
        <w:t>7</w:t>
      </w:r>
      <w:r w:rsidR="00A152C1" w:rsidRPr="007750E4">
        <w:rPr>
          <w:rFonts w:ascii="微软雅黑" w:eastAsia="微软雅黑" w:hAnsi="微软雅黑" w:hint="eastAsia"/>
        </w:rPr>
        <w:t xml:space="preserve">): </w:t>
      </w:r>
      <w:r w:rsidR="00491D00" w:rsidRPr="007750E4">
        <w:rPr>
          <w:rFonts w:ascii="微软雅黑" w:eastAsia="微软雅黑" w:hAnsi="微软雅黑" w:hint="eastAsia"/>
        </w:rPr>
        <w:t>采用</w:t>
      </w:r>
      <w:r w:rsidR="0089413F" w:rsidRPr="007750E4">
        <w:rPr>
          <w:rFonts w:ascii="微软雅黑" w:eastAsia="微软雅黑" w:hAnsi="微软雅黑" w:hint="eastAsia"/>
        </w:rPr>
        <w:t>模块化设计</w:t>
      </w:r>
      <w:r w:rsidR="00A152C1" w:rsidRPr="007750E4">
        <w:rPr>
          <w:rFonts w:ascii="微软雅黑" w:eastAsia="微软雅黑" w:hAnsi="微软雅黑" w:hint="eastAsia"/>
        </w:rPr>
        <w:t>，</w:t>
      </w:r>
      <w:r w:rsidR="00A801BF" w:rsidRPr="007750E4">
        <w:rPr>
          <w:rFonts w:ascii="微软雅黑" w:eastAsia="微软雅黑" w:hAnsi="微软雅黑" w:hint="eastAsia"/>
        </w:rPr>
        <w:t>实现低耦合高内聚</w:t>
      </w:r>
      <w:r w:rsidR="00370085" w:rsidRPr="007750E4">
        <w:rPr>
          <w:rFonts w:ascii="微软雅黑" w:eastAsia="微软雅黑" w:hAnsi="微软雅黑" w:hint="eastAsia"/>
        </w:rPr>
        <w:t>，提高开发效率</w:t>
      </w:r>
      <w:bookmarkEnd w:id="1"/>
      <w:bookmarkEnd w:id="2"/>
    </w:p>
    <w:p w:rsidR="00DA0A6E" w:rsidRDefault="00DA0A6E" w:rsidP="00DA0A6E">
      <w:pPr>
        <w:rPr>
          <w:rFonts w:ascii="微软雅黑" w:eastAsia="微软雅黑" w:hAnsi="微软雅黑"/>
        </w:rPr>
      </w:pPr>
    </w:p>
    <w:p w:rsidR="00DA0A6E" w:rsidRPr="00EF7BE2" w:rsidRDefault="00DA0A6E" w:rsidP="00DA0A6E">
      <w:pPr>
        <w:rPr>
          <w:rFonts w:ascii="微软雅黑" w:eastAsia="微软雅黑" w:hAnsi="微软雅黑"/>
        </w:rPr>
      </w:pPr>
    </w:p>
    <w:p w:rsidR="00665792" w:rsidRPr="00A927FC" w:rsidRDefault="00BC428C" w:rsidP="0066579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模块化设计</w:t>
      </w:r>
    </w:p>
    <w:p w:rsidR="00121AFE" w:rsidRPr="00EF7BE2" w:rsidRDefault="00EB7632" w:rsidP="00EF7BE2">
      <w:pPr>
        <w:rPr>
          <w:rFonts w:ascii="微软雅黑" w:eastAsia="微软雅黑" w:hAnsi="微软雅黑"/>
        </w:rPr>
      </w:pPr>
      <w:r w:rsidRPr="00EF7BE2">
        <w:rPr>
          <w:rFonts w:ascii="微软雅黑" w:eastAsia="微软雅黑" w:hAnsi="微软雅黑" w:hint="eastAsia"/>
        </w:rPr>
        <w:t>针对ShadowSDK存在的开发功能复用困难，代码耦合性高的问题，以及对于基于ShadowSDK平台衍生的生态环境的健壮及层次性考虑，重新设计ShadowSDK的架构，</w:t>
      </w:r>
      <w:r w:rsidR="00F91FC2" w:rsidRPr="00EF7BE2">
        <w:rPr>
          <w:rFonts w:ascii="微软雅黑" w:eastAsia="微软雅黑" w:hAnsi="微软雅黑" w:hint="eastAsia"/>
        </w:rPr>
        <w:t>新的架构理论一句话概括</w:t>
      </w:r>
      <w:r w:rsidRPr="00EF7BE2">
        <w:rPr>
          <w:rFonts w:ascii="微软雅黑" w:eastAsia="微软雅黑" w:hAnsi="微软雅黑" w:hint="eastAsia"/>
        </w:rPr>
        <w:t>“一切皆模块”</w:t>
      </w:r>
      <w:r w:rsidR="00F91FC2" w:rsidRPr="00EF7BE2">
        <w:rPr>
          <w:rFonts w:ascii="微软雅黑" w:eastAsia="微软雅黑" w:hAnsi="微软雅黑" w:hint="eastAsia"/>
        </w:rPr>
        <w:t>，模块是一个独立的功能集合，也可称为组件</w:t>
      </w:r>
      <w:r w:rsidR="00E358F8" w:rsidRPr="00EF7BE2">
        <w:rPr>
          <w:rFonts w:ascii="微软雅黑" w:eastAsia="微软雅黑" w:hAnsi="微软雅黑" w:hint="eastAsia"/>
        </w:rPr>
        <w:t>，模块可以依赖其他模块</w:t>
      </w:r>
      <w:r w:rsidR="00241050" w:rsidRPr="00EF7BE2">
        <w:rPr>
          <w:rFonts w:ascii="微软雅黑" w:eastAsia="微软雅黑" w:hAnsi="微软雅黑" w:hint="eastAsia"/>
        </w:rPr>
        <w:t>。</w:t>
      </w:r>
    </w:p>
    <w:p w:rsidR="00121AFE" w:rsidRPr="00EF7BE2" w:rsidRDefault="00121AFE" w:rsidP="007750E4">
      <w:pPr>
        <w:pStyle w:val="catalog1"/>
        <w:rPr>
          <w:rFonts w:ascii="微软雅黑" w:eastAsia="微软雅黑" w:hAnsi="微软雅黑"/>
        </w:rPr>
      </w:pPr>
    </w:p>
    <w:p w:rsidR="0093321B" w:rsidRPr="00EF7BE2" w:rsidRDefault="00493A7E" w:rsidP="00EF7BE2">
      <w:pPr>
        <w:rPr>
          <w:rFonts w:ascii="微软雅黑" w:eastAsia="微软雅黑" w:hAnsi="微软雅黑"/>
        </w:rPr>
      </w:pPr>
      <w:r w:rsidRPr="00EF7BE2">
        <w:rPr>
          <w:rFonts w:ascii="微软雅黑" w:eastAsia="微软雅黑" w:hAnsi="微软雅黑" w:hint="eastAsia"/>
        </w:rPr>
        <w:t>模块根据作用及性质会分成几大类</w:t>
      </w:r>
      <w:r w:rsidR="0010560A">
        <w:rPr>
          <w:rFonts w:ascii="微软雅黑" w:eastAsia="微软雅黑" w:hAnsi="微软雅黑" w:hint="eastAsia"/>
        </w:rPr>
        <w:t>，如下：</w:t>
      </w:r>
    </w:p>
    <w:p w:rsidR="00121AFE" w:rsidRPr="00EF7BE2" w:rsidRDefault="0093321B" w:rsidP="00EF7BE2">
      <w:pPr>
        <w:rPr>
          <w:rFonts w:ascii="微软雅黑" w:eastAsia="微软雅黑" w:hAnsi="微软雅黑"/>
        </w:rPr>
      </w:pPr>
      <w:r w:rsidRPr="008025F9">
        <w:rPr>
          <w:rFonts w:ascii="微软雅黑" w:eastAsia="微软雅黑" w:hAnsi="微软雅黑" w:hint="eastAsia"/>
          <w:b/>
        </w:rPr>
        <w:t>ShadowSDK最小系统模块</w:t>
      </w:r>
      <w:r w:rsidRPr="00EF7BE2">
        <w:rPr>
          <w:rFonts w:ascii="微软雅黑" w:eastAsia="微软雅黑" w:hAnsi="微软雅黑" w:hint="eastAsia"/>
        </w:rPr>
        <w:t>：</w:t>
      </w:r>
      <w:r w:rsidR="00493A7E" w:rsidRPr="00EF7BE2">
        <w:rPr>
          <w:rFonts w:ascii="微软雅黑" w:eastAsia="微软雅黑" w:hAnsi="微软雅黑" w:hint="eastAsia"/>
        </w:rPr>
        <w:t>最基础的与系统交互的模块</w:t>
      </w:r>
    </w:p>
    <w:p w:rsidR="00C77849" w:rsidRPr="00EF7BE2" w:rsidRDefault="00C77849" w:rsidP="00EF7BE2">
      <w:pPr>
        <w:rPr>
          <w:rFonts w:ascii="微软雅黑" w:eastAsia="微软雅黑" w:hAnsi="微软雅黑"/>
        </w:rPr>
      </w:pPr>
      <w:r w:rsidRPr="008025F9">
        <w:rPr>
          <w:rFonts w:ascii="微软雅黑" w:eastAsia="微软雅黑" w:hAnsi="微软雅黑" w:hint="eastAsia"/>
          <w:b/>
        </w:rPr>
        <w:t>ShadowSDK基础外围模块</w:t>
      </w:r>
      <w:r w:rsidRPr="00EF7BE2">
        <w:rPr>
          <w:rFonts w:ascii="微软雅黑" w:eastAsia="微软雅黑" w:hAnsi="微软雅黑" w:hint="eastAsia"/>
        </w:rPr>
        <w:t>：</w:t>
      </w:r>
      <w:r w:rsidR="00493A7E" w:rsidRPr="00EF7BE2">
        <w:rPr>
          <w:rFonts w:ascii="微软雅黑" w:eastAsia="微软雅黑" w:hAnsi="微软雅黑" w:hint="eastAsia"/>
        </w:rPr>
        <w:t>对于一些</w:t>
      </w:r>
      <w:r w:rsidR="006F0BD6" w:rsidRPr="00EF7BE2">
        <w:rPr>
          <w:rFonts w:ascii="微软雅黑" w:eastAsia="微软雅黑" w:hAnsi="微软雅黑" w:hint="eastAsia"/>
        </w:rPr>
        <w:t>基础</w:t>
      </w:r>
      <w:r w:rsidR="00493A7E" w:rsidRPr="00EF7BE2">
        <w:rPr>
          <w:rFonts w:ascii="微软雅黑" w:eastAsia="微软雅黑" w:hAnsi="微软雅黑" w:hint="eastAsia"/>
        </w:rPr>
        <w:t>功能封装的</w:t>
      </w:r>
      <w:r w:rsidR="006F0BD6" w:rsidRPr="00EF7BE2">
        <w:rPr>
          <w:rFonts w:ascii="微软雅黑" w:eastAsia="微软雅黑" w:hAnsi="微软雅黑" w:hint="eastAsia"/>
        </w:rPr>
        <w:t>模块</w:t>
      </w:r>
    </w:p>
    <w:p w:rsidR="008A106C" w:rsidRDefault="004D6073" w:rsidP="00EF7BE2">
      <w:pPr>
        <w:rPr>
          <w:rFonts w:ascii="微软雅黑" w:eastAsia="微软雅黑" w:hAnsi="微软雅黑"/>
        </w:rPr>
      </w:pPr>
      <w:r w:rsidRPr="008025F9">
        <w:rPr>
          <w:rFonts w:ascii="微软雅黑" w:eastAsia="微软雅黑" w:hAnsi="微软雅黑" w:hint="eastAsia"/>
          <w:b/>
        </w:rPr>
        <w:t>ShadowSDK非基础外围模块</w:t>
      </w:r>
      <w:r w:rsidRPr="00EF7BE2">
        <w:rPr>
          <w:rFonts w:ascii="微软雅黑" w:eastAsia="微软雅黑" w:hAnsi="微软雅黑" w:hint="eastAsia"/>
        </w:rPr>
        <w:t>：</w:t>
      </w:r>
      <w:r w:rsidR="00B26562" w:rsidRPr="00EF7BE2">
        <w:rPr>
          <w:rFonts w:ascii="微软雅黑" w:eastAsia="微软雅黑" w:hAnsi="微软雅黑" w:hint="eastAsia"/>
        </w:rPr>
        <w:t>对于一些特定功能的模块</w:t>
      </w:r>
    </w:p>
    <w:p w:rsidR="006748D0" w:rsidRDefault="008A106C" w:rsidP="00375337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72A597B" wp14:editId="5EB7A490">
            <wp:extent cx="5486400" cy="2654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06C" w:rsidRPr="00EF7BE2" w:rsidRDefault="008A106C" w:rsidP="00EF7BE2">
      <w:pPr>
        <w:rPr>
          <w:rFonts w:ascii="微软雅黑" w:eastAsia="微软雅黑" w:hAnsi="微软雅黑"/>
        </w:rPr>
      </w:pPr>
    </w:p>
    <w:p w:rsidR="00334032" w:rsidRDefault="007B73FA" w:rsidP="00EF7BE2">
      <w:pPr>
        <w:rPr>
          <w:rFonts w:ascii="微软雅黑" w:eastAsia="微软雅黑" w:hAnsi="微软雅黑"/>
        </w:rPr>
      </w:pPr>
      <w:r w:rsidRPr="00EF7BE2">
        <w:rPr>
          <w:rFonts w:ascii="微软雅黑" w:eastAsia="微软雅黑" w:hAnsi="微软雅黑" w:hint="eastAsia"/>
        </w:rPr>
        <w:lastRenderedPageBreak/>
        <w:t>ShadowSDK中，所有模块的设计按</w:t>
      </w:r>
      <w:r w:rsidR="00741ACF" w:rsidRPr="00EF7BE2">
        <w:rPr>
          <w:rFonts w:ascii="微软雅黑" w:eastAsia="微软雅黑" w:hAnsi="微软雅黑" w:hint="eastAsia"/>
        </w:rPr>
        <w:t>“</w:t>
      </w:r>
      <w:r w:rsidRPr="00EF7BE2">
        <w:rPr>
          <w:rFonts w:ascii="微软雅黑" w:eastAsia="微软雅黑" w:hAnsi="微软雅黑" w:hint="eastAsia"/>
        </w:rPr>
        <w:t>ShadowSDK模块设计规范标准</w:t>
      </w:r>
      <w:r w:rsidR="00741ACF" w:rsidRPr="00EF7BE2">
        <w:rPr>
          <w:rFonts w:ascii="微软雅黑" w:eastAsia="微软雅黑" w:hAnsi="微软雅黑" w:hint="eastAsia"/>
        </w:rPr>
        <w:t>”</w:t>
      </w:r>
      <w:r w:rsidR="007A09AE" w:rsidRPr="00EF7BE2">
        <w:rPr>
          <w:rFonts w:ascii="微软雅黑" w:eastAsia="微软雅黑" w:hAnsi="微软雅黑" w:hint="eastAsia"/>
        </w:rPr>
        <w:t>来设计</w:t>
      </w:r>
      <w:r w:rsidR="00CA0C5A">
        <w:rPr>
          <w:rFonts w:ascii="微软雅黑" w:eastAsia="微软雅黑" w:hAnsi="微软雅黑"/>
        </w:rPr>
        <w:t>，</w:t>
      </w:r>
      <w:r w:rsidR="00155A28">
        <w:rPr>
          <w:rFonts w:ascii="微软雅黑" w:eastAsia="微软雅黑" w:hAnsi="微软雅黑" w:hint="eastAsia"/>
        </w:rPr>
        <w:t>其</w:t>
      </w:r>
      <w:r w:rsidR="000B51C9" w:rsidRPr="00EF7BE2">
        <w:rPr>
          <w:rFonts w:ascii="微软雅黑" w:eastAsia="微软雅黑" w:hAnsi="微软雅黑" w:hint="eastAsia"/>
        </w:rPr>
        <w:t>要求模块必须以Model_Name[_Version]目录存在</w:t>
      </w:r>
      <w:r w:rsidR="00EF7BE2" w:rsidRPr="00EF7BE2">
        <w:rPr>
          <w:rFonts w:ascii="微软雅黑" w:eastAsia="微软雅黑" w:hAnsi="微软雅黑" w:hint="eastAsia"/>
        </w:rPr>
        <w:t>，</w:t>
      </w:r>
      <w:r w:rsidR="00AF374F" w:rsidRPr="00EF7BE2">
        <w:rPr>
          <w:rFonts w:ascii="微软雅黑" w:eastAsia="微软雅黑" w:hAnsi="微软雅黑" w:hint="eastAsia"/>
        </w:rPr>
        <w:t>目录下的</w:t>
      </w:r>
      <w:r w:rsidR="00060ABE" w:rsidRPr="00EF7BE2">
        <w:rPr>
          <w:rFonts w:ascii="微软雅黑" w:eastAsia="微软雅黑" w:hAnsi="微软雅黑" w:hint="eastAsia"/>
        </w:rPr>
        <w:t>Documents目录包含模块所附文档</w:t>
      </w:r>
      <w:r w:rsidR="00797893" w:rsidRPr="00EF7BE2">
        <w:rPr>
          <w:rFonts w:ascii="微软雅黑" w:eastAsia="微软雅黑" w:hAnsi="微软雅黑" w:hint="eastAsia"/>
        </w:rPr>
        <w:t>，包含</w:t>
      </w:r>
      <w:r w:rsidR="004E2D05" w:rsidRPr="00EF7BE2">
        <w:rPr>
          <w:rFonts w:ascii="微软雅黑" w:eastAsia="微软雅黑" w:hAnsi="微软雅黑" w:hint="eastAsia"/>
        </w:rPr>
        <w:t>Model_Name[_Version]</w:t>
      </w:r>
      <w:r w:rsidR="00847D27" w:rsidRPr="00EF7BE2">
        <w:rPr>
          <w:rFonts w:ascii="微软雅黑" w:eastAsia="微软雅黑" w:hAnsi="微软雅黑" w:hint="eastAsia"/>
        </w:rPr>
        <w:t xml:space="preserve"> </w:t>
      </w:r>
      <w:r w:rsidR="00847D27" w:rsidRPr="00EF7BE2">
        <w:rPr>
          <w:rFonts w:ascii="微软雅黑" w:eastAsia="微软雅黑" w:hAnsi="微软雅黑"/>
        </w:rPr>
        <w:t>Release Notes</w:t>
      </w:r>
      <w:r w:rsidR="003327AD" w:rsidRPr="00EF7BE2">
        <w:rPr>
          <w:rFonts w:ascii="微软雅黑" w:eastAsia="微软雅黑" w:hAnsi="微软雅黑" w:hint="eastAsia"/>
        </w:rPr>
        <w:t>文档，如提供API，还需附带</w:t>
      </w:r>
      <w:r w:rsidR="001A1BD4" w:rsidRPr="00EF7BE2">
        <w:rPr>
          <w:rFonts w:ascii="微软雅黑" w:eastAsia="微软雅黑" w:hAnsi="微软雅黑" w:hint="eastAsia"/>
        </w:rPr>
        <w:t>API</w:t>
      </w:r>
      <w:r w:rsidR="003E3DEC" w:rsidRPr="00EF7BE2">
        <w:rPr>
          <w:rFonts w:ascii="微软雅黑" w:eastAsia="微软雅黑" w:hAnsi="微软雅黑" w:hint="eastAsia"/>
        </w:rPr>
        <w:t>_Model_Name[_Version]</w:t>
      </w:r>
      <w:r w:rsidR="001963E0" w:rsidRPr="00EF7BE2">
        <w:rPr>
          <w:rFonts w:ascii="微软雅黑" w:eastAsia="微软雅黑" w:hAnsi="微软雅黑" w:hint="eastAsia"/>
        </w:rPr>
        <w:t xml:space="preserve"> 文档</w:t>
      </w:r>
      <w:r w:rsidR="00A7317D">
        <w:rPr>
          <w:rFonts w:ascii="微软雅黑" w:eastAsia="微软雅黑" w:hAnsi="微软雅黑" w:hint="eastAsia"/>
        </w:rPr>
        <w:t>，开发者可以自行阅读相应文档了解模块的作用，提供</w:t>
      </w:r>
      <w:r w:rsidR="00B477DC">
        <w:rPr>
          <w:rFonts w:ascii="微软雅黑" w:eastAsia="微软雅黑" w:hAnsi="微软雅黑" w:hint="eastAsia"/>
        </w:rPr>
        <w:t>复用及</w:t>
      </w:r>
      <w:r w:rsidR="00A7317D">
        <w:rPr>
          <w:rFonts w:ascii="微软雅黑" w:eastAsia="微软雅黑" w:hAnsi="微软雅黑" w:hint="eastAsia"/>
        </w:rPr>
        <w:t>开发效率。</w:t>
      </w:r>
    </w:p>
    <w:p w:rsidR="00F135DE" w:rsidRDefault="00F135DE" w:rsidP="00EF7BE2">
      <w:pPr>
        <w:rPr>
          <w:rFonts w:ascii="微软雅黑" w:eastAsia="微软雅黑" w:hAnsi="微软雅黑"/>
        </w:rPr>
      </w:pPr>
    </w:p>
    <w:p w:rsidR="00F135DE" w:rsidRDefault="00F135DE" w:rsidP="00EF7B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ShadowSDK3.0.1当前存在如下模块</w:t>
      </w:r>
      <w:r w:rsidR="00C1305D">
        <w:rPr>
          <w:rFonts w:ascii="微软雅黑" w:eastAsia="微软雅黑" w:hAnsi="微软雅黑" w:hint="eastAsia"/>
        </w:rPr>
        <w:t>：</w:t>
      </w:r>
    </w:p>
    <w:p w:rsidR="00BF501A" w:rsidRDefault="00F75ACC" w:rsidP="003D0ED2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7B2F1DA" wp14:editId="36F5084B">
            <wp:extent cx="4610100" cy="491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F7" w:rsidRDefault="006F37EF" w:rsidP="00EF7B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备注：模块内部也可以封装模块，比如Model_InputSystem模块负责管理所有硬件输入，基于这个模块，可以做类似于3D滑动条</w:t>
      </w:r>
      <w:r w:rsidR="001620A6"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 w:hint="eastAsia"/>
        </w:rPr>
        <w:t>依赖于</w:t>
      </w:r>
      <w:r w:rsidR="0035585C">
        <w:rPr>
          <w:rFonts w:ascii="微软雅黑" w:eastAsia="微软雅黑" w:hAnsi="微软雅黑" w:hint="eastAsia"/>
        </w:rPr>
        <w:t>Model_InputSystem</w:t>
      </w:r>
      <w:r w:rsidR="002F7BF3">
        <w:rPr>
          <w:rFonts w:ascii="微软雅黑" w:eastAsia="微软雅黑" w:hAnsi="微软雅黑" w:hint="eastAsia"/>
        </w:rPr>
        <w:t>模块的</w:t>
      </w:r>
      <w:r w:rsidR="00CE1FA8">
        <w:rPr>
          <w:rFonts w:ascii="微软雅黑" w:eastAsia="微软雅黑" w:hAnsi="微软雅黑" w:hint="eastAsia"/>
        </w:rPr>
        <w:t>一些功能模块</w:t>
      </w:r>
    </w:p>
    <w:p w:rsidR="006F37EF" w:rsidRDefault="006F37EF" w:rsidP="00EF7BE2">
      <w:pPr>
        <w:rPr>
          <w:rFonts w:ascii="微软雅黑" w:eastAsia="微软雅黑" w:hAnsi="微软雅黑"/>
        </w:rPr>
      </w:pPr>
    </w:p>
    <w:p w:rsidR="00EF109F" w:rsidRDefault="00EF109F" w:rsidP="00EF7B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各个模块的简介</w:t>
      </w:r>
      <w:r w:rsidR="00746546">
        <w:rPr>
          <w:rFonts w:ascii="微软雅黑" w:eastAsia="微软雅黑" w:hAnsi="微软雅黑" w:hint="eastAsia"/>
        </w:rPr>
        <w:t>如下</w:t>
      </w:r>
      <w:r>
        <w:rPr>
          <w:rFonts w:ascii="微软雅黑" w:eastAsia="微软雅黑" w:hAnsi="微软雅黑" w:hint="eastAsia"/>
        </w:rPr>
        <w:t>：</w:t>
      </w:r>
    </w:p>
    <w:p w:rsidR="00F966B7" w:rsidRDefault="00F966B7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Model_SVR</w:t>
      </w:r>
      <w:r>
        <w:rPr>
          <w:rFonts w:ascii="微软雅黑" w:eastAsia="微软雅黑" w:hAnsi="微软雅黑" w:hint="eastAsia"/>
        </w:rPr>
        <w:t>：</w:t>
      </w:r>
      <w:r w:rsidR="004F2937">
        <w:rPr>
          <w:rFonts w:ascii="微软雅黑" w:eastAsia="微软雅黑" w:hAnsi="微软雅黑" w:hint="eastAsia"/>
        </w:rPr>
        <w:t>解决如下需求</w:t>
      </w:r>
    </w:p>
    <w:p w:rsidR="007303F7" w:rsidRDefault="00F700FC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提供一个模块，专门负责与底层SLAM进行交互，获取SLAM数据等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7303F7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Model_InputSystem</w:t>
      </w:r>
      <w:r w:rsidR="00D22AA1">
        <w:rPr>
          <w:rFonts w:ascii="微软雅黑" w:eastAsia="微软雅黑" w:hAnsi="微软雅黑" w:hint="eastAsia"/>
        </w:rPr>
        <w:t>：解决如下需求</w:t>
      </w:r>
    </w:p>
    <w:p w:rsidR="0049560D" w:rsidRDefault="0049560D" w:rsidP="00EF7BE2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希望提供管理硬件设备可用的所有输入的功能模块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EC6E8D" w:rsidRPr="002C0553" w:rsidRDefault="00B05397" w:rsidP="00EF7BE2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此</w:t>
      </w:r>
      <w:r w:rsidR="007569C5" w:rsidRPr="002C0553">
        <w:rPr>
          <w:rFonts w:ascii="微软雅黑" w:eastAsia="微软雅黑" w:hAnsi="微软雅黑" w:hint="eastAsia"/>
          <w:color w:val="4D4D4D"/>
          <w:shd w:val="clear" w:color="auto" w:fill="FFFFFF"/>
        </w:rPr>
        <w:t>模块当前支持的硬件输入包括三类</w:t>
      </w:r>
    </w:p>
    <w:p w:rsidR="00EC6E8D" w:rsidRPr="002C0553" w:rsidRDefault="007569C5" w:rsidP="00EF7BE2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2C0553">
        <w:rPr>
          <w:rFonts w:ascii="微软雅黑" w:eastAsia="微软雅黑" w:hAnsi="微软雅黑" w:hint="eastAsia"/>
          <w:color w:val="4D4D4D"/>
          <w:shd w:val="clear" w:color="auto" w:fill="FFFFFF"/>
        </w:rPr>
        <w:t>Head</w:t>
      </w:r>
      <w:r w:rsidR="00534CFC" w:rsidRPr="002C0553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 w:rsidR="00EC6E8D" w:rsidRPr="002C0553">
        <w:rPr>
          <w:rFonts w:ascii="微软雅黑" w:eastAsia="微软雅黑" w:hAnsi="微软雅黑" w:hint="eastAsia"/>
          <w:color w:val="4D4D4D"/>
          <w:shd w:val="clear" w:color="auto" w:fill="FFFFFF"/>
        </w:rPr>
        <w:t>系统默认的输入方式，通过头部移动</w:t>
      </w:r>
      <w:r w:rsidR="004D6B9B">
        <w:rPr>
          <w:rFonts w:ascii="微软雅黑" w:eastAsia="微软雅黑" w:hAnsi="微软雅黑" w:hint="eastAsia"/>
          <w:color w:val="4D4D4D"/>
          <w:shd w:val="clear" w:color="auto" w:fill="FFFFFF"/>
        </w:rPr>
        <w:t>旋转</w:t>
      </w:r>
      <w:r w:rsidR="00EC6E8D" w:rsidRPr="002C0553">
        <w:rPr>
          <w:rFonts w:ascii="微软雅黑" w:eastAsia="微软雅黑" w:hAnsi="微软雅黑" w:hint="eastAsia"/>
          <w:color w:val="4D4D4D"/>
          <w:shd w:val="clear" w:color="auto" w:fill="FFFFFF"/>
        </w:rPr>
        <w:t>控制焦点，通过点击设备按钮发送确认取消命令</w:t>
      </w:r>
    </w:p>
    <w:p w:rsidR="00E8198F" w:rsidRPr="002C0553" w:rsidRDefault="007569C5" w:rsidP="00EF7BE2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2C0553">
        <w:rPr>
          <w:rFonts w:ascii="微软雅黑" w:eastAsia="微软雅黑" w:hAnsi="微软雅黑" w:hint="eastAsia"/>
          <w:color w:val="4D4D4D"/>
          <w:shd w:val="clear" w:color="auto" w:fill="FFFFFF"/>
        </w:rPr>
        <w:t>Bluetooth</w:t>
      </w:r>
      <w:r w:rsidR="00E8198F" w:rsidRPr="002C0553">
        <w:rPr>
          <w:rFonts w:ascii="微软雅黑" w:eastAsia="微软雅黑" w:hAnsi="微软雅黑" w:hint="eastAsia"/>
          <w:color w:val="4D4D4D"/>
          <w:shd w:val="clear" w:color="auto" w:fill="FFFFFF"/>
        </w:rPr>
        <w:t>：影创蓝牙手柄输入方式，</w:t>
      </w:r>
      <w:r w:rsidR="0018362E" w:rsidRPr="002C0553">
        <w:rPr>
          <w:rFonts w:ascii="微软雅黑" w:eastAsia="微软雅黑" w:hAnsi="微软雅黑" w:hint="eastAsia"/>
          <w:color w:val="4D4D4D"/>
          <w:shd w:val="clear" w:color="auto" w:fill="FFFFFF"/>
        </w:rPr>
        <w:t>通过3Dof蓝牙手柄与虚拟世界交互</w:t>
      </w:r>
    </w:p>
    <w:p w:rsidR="008A7C0C" w:rsidRPr="0053724F" w:rsidRDefault="007569C5" w:rsidP="00EF7BE2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53724F"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26DofGesture</w:t>
      </w:r>
      <w:r w:rsidR="00E8198F" w:rsidRPr="0053724F">
        <w:rPr>
          <w:rFonts w:ascii="微软雅黑" w:eastAsia="微软雅黑" w:hAnsi="微软雅黑" w:hint="eastAsia"/>
          <w:color w:val="4D4D4D"/>
          <w:shd w:val="clear" w:color="auto" w:fill="FFFFFF"/>
        </w:rPr>
        <w:t>: 影创</w:t>
      </w:r>
      <w:r w:rsidR="009B3D8B" w:rsidRPr="0053724F">
        <w:rPr>
          <w:rFonts w:ascii="微软雅黑" w:eastAsia="微软雅黑" w:hAnsi="微软雅黑" w:hint="eastAsia"/>
          <w:color w:val="4D4D4D"/>
          <w:shd w:val="clear" w:color="auto" w:fill="FFFFFF"/>
        </w:rPr>
        <w:t>自由手势输入，通过双手</w:t>
      </w:r>
      <w:r w:rsidR="008C4450" w:rsidRPr="0053724F">
        <w:rPr>
          <w:rFonts w:ascii="微软雅黑" w:eastAsia="微软雅黑" w:hAnsi="微软雅黑" w:hint="eastAsia"/>
          <w:color w:val="4D4D4D"/>
          <w:shd w:val="clear" w:color="auto" w:fill="FFFFFF"/>
        </w:rPr>
        <w:t>与虚拟世界交互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Model_AndroidPermission</w:t>
      </w:r>
      <w:r w:rsidR="00D22AA1">
        <w:rPr>
          <w:rFonts w:ascii="微软雅黑" w:eastAsia="微软雅黑" w:hAnsi="微软雅黑" w:hint="eastAsia"/>
        </w:rPr>
        <w:t>：解决如下需求</w:t>
      </w:r>
    </w:p>
    <w:p w:rsidR="00C3266E" w:rsidRDefault="00C3266E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 w:rsidRPr="00136997">
        <w:rPr>
          <w:rFonts w:ascii="微软雅黑" w:eastAsia="微软雅黑" w:hAnsi="微软雅黑" w:hint="eastAsia"/>
          <w:color w:val="4D4D4D"/>
          <w:shd w:val="clear" w:color="auto" w:fill="FFFFFF"/>
        </w:rPr>
        <w:t>基于安全性能的考虑，android 6.0（API 23）以后，google规定了系统需要动态获取权限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Model_Button</w:t>
      </w:r>
      <w:r w:rsidR="00D22AA1">
        <w:rPr>
          <w:rFonts w:ascii="微软雅黑" w:eastAsia="微软雅黑" w:hAnsi="微软雅黑" w:hint="eastAsia"/>
        </w:rPr>
        <w:t>：解决如下需求</w:t>
      </w:r>
    </w:p>
    <w:p w:rsidR="0055758F" w:rsidRDefault="0055758F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希望提供2D或者3D按钮，可以绑定触发事件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Model_Follower</w:t>
      </w:r>
      <w:r w:rsidR="00D22AA1">
        <w:rPr>
          <w:rFonts w:ascii="微软雅黑" w:eastAsia="微软雅黑" w:hAnsi="微软雅黑" w:hint="eastAsia"/>
        </w:rPr>
        <w:t>：解决如下需求</w:t>
      </w:r>
    </w:p>
    <w:p w:rsidR="003E2DBA" w:rsidRDefault="003E2DBA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希望某个物体跟随视野移动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Model_FPS</w:t>
      </w:r>
      <w:r w:rsidR="00D22AA1">
        <w:rPr>
          <w:rFonts w:ascii="微软雅黑" w:eastAsia="微软雅黑" w:hAnsi="微软雅黑" w:hint="eastAsia"/>
        </w:rPr>
        <w:t>：解决如下需求</w:t>
      </w:r>
    </w:p>
    <w:p w:rsidR="001C493F" w:rsidRDefault="001C493F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希望显示当前的渲染频率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Model_InputControl</w:t>
      </w:r>
      <w:r>
        <w:rPr>
          <w:rFonts w:ascii="微软雅黑" w:eastAsia="微软雅黑" w:hAnsi="微软雅黑" w:hint="eastAsia"/>
        </w:rPr>
        <w:t>:</w:t>
      </w:r>
      <w:r w:rsidR="00D22AA1" w:rsidRPr="00D22AA1">
        <w:rPr>
          <w:rFonts w:ascii="微软雅黑" w:eastAsia="微软雅黑" w:hAnsi="微软雅黑" w:hint="eastAsia"/>
        </w:rPr>
        <w:t xml:space="preserve"> </w:t>
      </w:r>
      <w:r w:rsidR="00D22AA1">
        <w:rPr>
          <w:rFonts w:ascii="微软雅黑" w:eastAsia="微软雅黑" w:hAnsi="微软雅黑" w:hint="eastAsia"/>
        </w:rPr>
        <w:t>解决如下需求</w:t>
      </w:r>
    </w:p>
    <w:p w:rsidR="005C3F0F" w:rsidRDefault="005C3F0F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希望在PC端调试时，可以控制视角的前后左右及旋转，模拟戴上眼镜走动的情形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Model_InputField</w:t>
      </w:r>
      <w:r>
        <w:rPr>
          <w:rFonts w:ascii="微软雅黑" w:eastAsia="微软雅黑" w:hAnsi="微软雅黑" w:hint="eastAsia"/>
        </w:rPr>
        <w:t>:</w:t>
      </w:r>
      <w:r w:rsidR="00D22AA1" w:rsidRPr="00D22AA1">
        <w:rPr>
          <w:rFonts w:ascii="微软雅黑" w:eastAsia="微软雅黑" w:hAnsi="微软雅黑" w:hint="eastAsia"/>
        </w:rPr>
        <w:t xml:space="preserve"> </w:t>
      </w:r>
      <w:r w:rsidR="00D22AA1">
        <w:rPr>
          <w:rFonts w:ascii="微软雅黑" w:eastAsia="微软雅黑" w:hAnsi="微软雅黑" w:hint="eastAsia"/>
        </w:rPr>
        <w:t>解决如下需求</w:t>
      </w:r>
    </w:p>
    <w:p w:rsidR="00C4146D" w:rsidRDefault="00C4146D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希望提供一个可输入文字的输入框，类似Unity UI组件Input Field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Model_StandardUI</w:t>
      </w:r>
      <w:r>
        <w:rPr>
          <w:rFonts w:ascii="微软雅黑" w:eastAsia="微软雅黑" w:hAnsi="微软雅黑" w:hint="eastAsia"/>
        </w:rPr>
        <w:t>:</w:t>
      </w:r>
      <w:r w:rsidR="00D22AA1" w:rsidRPr="00D22AA1">
        <w:rPr>
          <w:rFonts w:ascii="微软雅黑" w:eastAsia="微软雅黑" w:hAnsi="微软雅黑" w:hint="eastAsia"/>
        </w:rPr>
        <w:t xml:space="preserve"> </w:t>
      </w:r>
      <w:r w:rsidR="00D22AA1">
        <w:rPr>
          <w:rFonts w:ascii="微软雅黑" w:eastAsia="微软雅黑" w:hAnsi="微软雅黑" w:hint="eastAsia"/>
        </w:rPr>
        <w:t>解决如下需求</w:t>
      </w:r>
    </w:p>
    <w:p w:rsidR="005F3E52" w:rsidRDefault="005F3E52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希望提供一些通用的按钮界面等UI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Model_VRMode</w:t>
      </w:r>
      <w:r w:rsidR="006A4B63">
        <w:rPr>
          <w:rFonts w:ascii="微软雅黑" w:eastAsia="微软雅黑" w:hAnsi="微软雅黑" w:hint="eastAsia"/>
        </w:rPr>
        <w:t>:</w:t>
      </w:r>
      <w:r w:rsidR="006A4B63" w:rsidRPr="00D22AA1">
        <w:rPr>
          <w:rFonts w:ascii="微软雅黑" w:eastAsia="微软雅黑" w:hAnsi="微软雅黑" w:hint="eastAsia"/>
        </w:rPr>
        <w:t xml:space="preserve"> </w:t>
      </w:r>
      <w:r w:rsidR="006A4B63">
        <w:rPr>
          <w:rFonts w:ascii="微软雅黑" w:eastAsia="微软雅黑" w:hAnsi="微软雅黑" w:hint="eastAsia"/>
        </w:rPr>
        <w:t>解决如下需求</w:t>
      </w:r>
    </w:p>
    <w:p w:rsidR="00764B18" w:rsidRDefault="00764B18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希望在影创眼镜里做非XR全屏的APP，提供一种切换成非XR全屏的方式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Model_Vuforia</w:t>
      </w:r>
      <w:r>
        <w:rPr>
          <w:rFonts w:ascii="微软雅黑" w:eastAsia="微软雅黑" w:hAnsi="微软雅黑" w:hint="eastAsia"/>
        </w:rPr>
        <w:t>:</w:t>
      </w:r>
      <w:r w:rsidR="00D22AA1" w:rsidRPr="00D22AA1">
        <w:rPr>
          <w:rFonts w:ascii="微软雅黑" w:eastAsia="微软雅黑" w:hAnsi="微软雅黑" w:hint="eastAsia"/>
        </w:rPr>
        <w:t xml:space="preserve"> </w:t>
      </w:r>
      <w:r w:rsidR="00D22AA1">
        <w:rPr>
          <w:rFonts w:ascii="微软雅黑" w:eastAsia="微软雅黑" w:hAnsi="微软雅黑" w:hint="eastAsia"/>
        </w:rPr>
        <w:t>解决如下需求</w:t>
      </w:r>
    </w:p>
    <w:p w:rsidR="009E33FA" w:rsidRDefault="009E33FA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希望提供使用第三方插件Vuforia时，识别到图片后的模型位置不对的解决方法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Model_AutoClick</w:t>
      </w:r>
      <w:r>
        <w:rPr>
          <w:rFonts w:ascii="微软雅黑" w:eastAsia="微软雅黑" w:hAnsi="微软雅黑" w:hint="eastAsia"/>
        </w:rPr>
        <w:t>:</w:t>
      </w:r>
      <w:r w:rsidR="00D22AA1" w:rsidRPr="00D22AA1">
        <w:rPr>
          <w:rFonts w:ascii="微软雅黑" w:eastAsia="微软雅黑" w:hAnsi="微软雅黑" w:hint="eastAsia"/>
        </w:rPr>
        <w:t xml:space="preserve"> </w:t>
      </w:r>
      <w:r w:rsidR="00D22AA1">
        <w:rPr>
          <w:rFonts w:ascii="微软雅黑" w:eastAsia="微软雅黑" w:hAnsi="微软雅黑" w:hint="eastAsia"/>
        </w:rPr>
        <w:t>解决如下需求</w:t>
      </w:r>
    </w:p>
    <w:p w:rsidR="00436FF2" w:rsidRDefault="00436FF2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希望提供延时自动触发点击或叫凝视点击的功能模块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Model_EdditorBox</w:t>
      </w:r>
      <w:r>
        <w:rPr>
          <w:rFonts w:ascii="微软雅黑" w:eastAsia="微软雅黑" w:hAnsi="微软雅黑" w:hint="eastAsia"/>
        </w:rPr>
        <w:t>:</w:t>
      </w:r>
      <w:r w:rsidR="00D22AA1" w:rsidRPr="00D22AA1">
        <w:rPr>
          <w:rFonts w:ascii="微软雅黑" w:eastAsia="微软雅黑" w:hAnsi="微软雅黑" w:hint="eastAsia"/>
        </w:rPr>
        <w:t xml:space="preserve"> </w:t>
      </w:r>
      <w:r w:rsidR="00D22AA1">
        <w:rPr>
          <w:rFonts w:ascii="微软雅黑" w:eastAsia="微软雅黑" w:hAnsi="微软雅黑" w:hint="eastAsia"/>
        </w:rPr>
        <w:t>解决如下需求</w:t>
      </w:r>
    </w:p>
    <w:p w:rsidR="00E3554C" w:rsidRDefault="00E3554C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希望提供</w:t>
      </w:r>
      <w:r w:rsidR="00CD4547">
        <w:rPr>
          <w:rFonts w:ascii="微软雅黑" w:eastAsia="微软雅黑" w:hAnsi="微软雅黑" w:hint="eastAsia"/>
          <w:color w:val="4D4D4D"/>
          <w:shd w:val="clear" w:color="auto" w:fill="FFFFFF"/>
        </w:rPr>
        <w:t>实时</w:t>
      </w:r>
      <w:r w:rsidR="00C122AA">
        <w:rPr>
          <w:rFonts w:ascii="微软雅黑" w:eastAsia="微软雅黑" w:hAnsi="微软雅黑" w:hint="eastAsia"/>
          <w:color w:val="4D4D4D"/>
          <w:shd w:val="clear" w:color="auto" w:fill="FFFFFF"/>
        </w:rPr>
        <w:t>可</w:t>
      </w:r>
      <w:r w:rsidR="00B03FEF">
        <w:rPr>
          <w:rFonts w:ascii="微软雅黑" w:eastAsia="微软雅黑" w:hAnsi="微软雅黑" w:hint="eastAsia"/>
          <w:color w:val="4D4D4D"/>
          <w:shd w:val="clear" w:color="auto" w:fill="FFFFFF"/>
        </w:rPr>
        <w:t>控制</w:t>
      </w:r>
      <w:r w:rsidR="00C122AA">
        <w:rPr>
          <w:rFonts w:ascii="微软雅黑" w:eastAsia="微软雅黑" w:hAnsi="微软雅黑" w:hint="eastAsia"/>
          <w:color w:val="4D4D4D"/>
          <w:shd w:val="clear" w:color="auto" w:fill="FFFFFF"/>
        </w:rPr>
        <w:t>3D游戏对象</w:t>
      </w:r>
      <w:r w:rsidR="00655315">
        <w:rPr>
          <w:rFonts w:ascii="微软雅黑" w:eastAsia="微软雅黑" w:hAnsi="微软雅黑" w:hint="eastAsia"/>
          <w:color w:val="4D4D4D"/>
          <w:shd w:val="clear" w:color="auto" w:fill="FFFFFF"/>
        </w:rPr>
        <w:t>Transform的</w:t>
      </w:r>
      <w:r w:rsidR="000464DC">
        <w:rPr>
          <w:rFonts w:ascii="微软雅黑" w:eastAsia="微软雅黑" w:hAnsi="微软雅黑" w:hint="eastAsia"/>
          <w:color w:val="4D4D4D"/>
          <w:shd w:val="clear" w:color="auto" w:fill="FFFFFF"/>
        </w:rPr>
        <w:t>编辑框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功能模块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Model_PointerDrag</w:t>
      </w:r>
      <w:r>
        <w:rPr>
          <w:rFonts w:ascii="微软雅黑" w:eastAsia="微软雅黑" w:hAnsi="微软雅黑" w:hint="eastAsia"/>
        </w:rPr>
        <w:t>:</w:t>
      </w:r>
      <w:r w:rsidR="00D22AA1" w:rsidRPr="00D22AA1">
        <w:rPr>
          <w:rFonts w:ascii="微软雅黑" w:eastAsia="微软雅黑" w:hAnsi="微软雅黑" w:hint="eastAsia"/>
        </w:rPr>
        <w:t xml:space="preserve"> </w:t>
      </w:r>
      <w:r w:rsidR="00D22AA1">
        <w:rPr>
          <w:rFonts w:ascii="微软雅黑" w:eastAsia="微软雅黑" w:hAnsi="微软雅黑" w:hint="eastAsia"/>
        </w:rPr>
        <w:t>解决如下需求</w:t>
      </w:r>
    </w:p>
    <w:p w:rsidR="00851C35" w:rsidRDefault="00851C35" w:rsidP="00EF7BE2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希望提供拖拽游戏对象的功能模块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D664E9" w:rsidRDefault="00D664E9" w:rsidP="00EF7BE2">
      <w:pPr>
        <w:rPr>
          <w:rFonts w:ascii="微软雅黑" w:eastAsia="微软雅黑" w:hAnsi="微软雅黑"/>
        </w:rPr>
      </w:pPr>
      <w:r w:rsidRPr="00770764">
        <w:rPr>
          <w:rFonts w:ascii="微软雅黑" w:eastAsia="微软雅黑" w:hAnsi="微软雅黑" w:hint="eastAsia"/>
          <w:b/>
        </w:rPr>
        <w:t>Model_ProgressEdit</w:t>
      </w:r>
      <w:r>
        <w:rPr>
          <w:rFonts w:ascii="微软雅黑" w:eastAsia="微软雅黑" w:hAnsi="微软雅黑" w:hint="eastAsia"/>
        </w:rPr>
        <w:t>:</w:t>
      </w:r>
      <w:r w:rsidR="00D22AA1" w:rsidRPr="00D22AA1">
        <w:rPr>
          <w:rFonts w:ascii="微软雅黑" w:eastAsia="微软雅黑" w:hAnsi="微软雅黑" w:hint="eastAsia"/>
        </w:rPr>
        <w:t xml:space="preserve"> </w:t>
      </w:r>
      <w:r w:rsidR="00D22AA1">
        <w:rPr>
          <w:rFonts w:ascii="微软雅黑" w:eastAsia="微软雅黑" w:hAnsi="微软雅黑" w:hint="eastAsia"/>
        </w:rPr>
        <w:t>解决如下需求</w:t>
      </w:r>
    </w:p>
    <w:p w:rsidR="00E70555" w:rsidRDefault="00E70555" w:rsidP="00E70555">
      <w:pPr>
        <w:rPr>
          <w:rFonts w:ascii="微软雅黑" w:eastAsia="微软雅黑" w:hAnsi="微软雅黑"/>
        </w:rPr>
      </w:pPr>
      <w:r w:rsidRPr="00136997">
        <w:rPr>
          <w:rFonts w:ascii="微软雅黑" w:eastAsia="微软雅黑" w:hAnsi="微软雅黑"/>
          <w:color w:val="4D4D4D"/>
          <w:shd w:val="clear" w:color="auto" w:fill="FFFFFF"/>
        </w:rPr>
        <w:t>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希望提供</w:t>
      </w:r>
      <w:r w:rsidR="00371853">
        <w:rPr>
          <w:rFonts w:ascii="微软雅黑" w:eastAsia="微软雅黑" w:hAnsi="微软雅黑" w:hint="eastAsia"/>
          <w:color w:val="4D4D4D"/>
          <w:shd w:val="clear" w:color="auto" w:fill="FFFFFF"/>
        </w:rPr>
        <w:t>3D滑动条类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功能模块</w:t>
      </w:r>
      <w:r w:rsidRPr="00136997">
        <w:rPr>
          <w:rFonts w:ascii="微软雅黑" w:eastAsia="微软雅黑" w:hAnsi="微软雅黑"/>
          <w:color w:val="4D4D4D"/>
          <w:shd w:val="clear" w:color="auto" w:fill="FFFFFF"/>
        </w:rPr>
        <w:t>”</w:t>
      </w:r>
    </w:p>
    <w:p w:rsidR="00166FAE" w:rsidRDefault="00166FAE" w:rsidP="00166FAE">
      <w:pPr>
        <w:rPr>
          <w:rFonts w:ascii="微软雅黑" w:eastAsia="微软雅黑" w:hAnsi="微软雅黑"/>
        </w:rPr>
      </w:pPr>
    </w:p>
    <w:p w:rsidR="00166FAE" w:rsidRPr="00EF7BE2" w:rsidRDefault="00166FAE" w:rsidP="00166FAE">
      <w:pPr>
        <w:rPr>
          <w:rFonts w:ascii="微软雅黑" w:eastAsia="微软雅黑" w:hAnsi="微软雅黑"/>
        </w:rPr>
      </w:pPr>
    </w:p>
    <w:p w:rsidR="0020189A" w:rsidRPr="00A927FC" w:rsidRDefault="003A0BDC" w:rsidP="0020189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</w:t>
      </w:r>
      <w:r w:rsidR="00CF620C">
        <w:rPr>
          <w:rFonts w:ascii="微软雅黑" w:eastAsia="微软雅黑" w:hAnsi="微软雅黑" w:hint="eastAsia"/>
        </w:rPr>
        <w:t>老版本</w:t>
      </w:r>
      <w:r>
        <w:rPr>
          <w:rFonts w:ascii="微软雅黑" w:eastAsia="微软雅黑" w:hAnsi="微软雅黑" w:hint="eastAsia"/>
        </w:rPr>
        <w:t>比较及</w:t>
      </w:r>
      <w:r w:rsidR="00CF620C">
        <w:rPr>
          <w:rFonts w:ascii="微软雅黑" w:eastAsia="微软雅黑" w:hAnsi="微软雅黑" w:hint="eastAsia"/>
        </w:rPr>
        <w:t>升级方法</w:t>
      </w:r>
    </w:p>
    <w:p w:rsidR="00413844" w:rsidRPr="00BF501A" w:rsidRDefault="005838E9" w:rsidP="00BF501A">
      <w:pPr>
        <w:rPr>
          <w:rFonts w:ascii="微软雅黑" w:eastAsia="微软雅黑" w:hAnsi="微软雅黑"/>
        </w:rPr>
      </w:pPr>
      <w:r w:rsidRPr="00BF501A">
        <w:rPr>
          <w:rFonts w:ascii="微软雅黑" w:eastAsia="微软雅黑" w:hAnsi="微软雅黑" w:hint="eastAsia"/>
        </w:rPr>
        <w:t>新老版本区别如下：</w:t>
      </w:r>
    </w:p>
    <w:p w:rsidR="00413844" w:rsidRPr="00BF501A" w:rsidRDefault="00413844" w:rsidP="00BF501A">
      <w:pPr>
        <w:rPr>
          <w:rFonts w:ascii="微软雅黑" w:eastAsia="微软雅黑" w:hAnsi="微软雅黑"/>
        </w:rPr>
      </w:pPr>
      <w:r w:rsidRPr="00BF501A">
        <w:rPr>
          <w:rFonts w:ascii="微软雅黑" w:eastAsia="微软雅黑" w:hAnsi="微软雅黑"/>
        </w:rPr>
        <w:t>1）</w:t>
      </w:r>
      <w:r w:rsidR="000F1DE8" w:rsidRPr="00BF501A">
        <w:rPr>
          <w:rFonts w:ascii="微软雅黑" w:eastAsia="微软雅黑" w:hAnsi="微软雅黑" w:hint="eastAsia"/>
        </w:rPr>
        <w:t>：</w:t>
      </w:r>
      <w:r w:rsidRPr="00BF501A">
        <w:rPr>
          <w:rFonts w:ascii="微软雅黑" w:eastAsia="微软雅黑" w:hAnsi="微软雅黑" w:hint="eastAsia"/>
        </w:rPr>
        <w:t>优化了Slam算法及ATW算法，提供性能</w:t>
      </w:r>
    </w:p>
    <w:p w:rsidR="0064175F" w:rsidRPr="00BF501A" w:rsidRDefault="00413844" w:rsidP="00BF501A">
      <w:pPr>
        <w:rPr>
          <w:rFonts w:ascii="微软雅黑" w:eastAsia="微软雅黑" w:hAnsi="微软雅黑"/>
        </w:rPr>
      </w:pPr>
      <w:r w:rsidRPr="00BF501A">
        <w:rPr>
          <w:rFonts w:ascii="微软雅黑" w:eastAsia="微软雅黑" w:hAnsi="微软雅黑" w:hint="eastAsia"/>
        </w:rPr>
        <w:t>2）：</w:t>
      </w:r>
      <w:r w:rsidR="00A55DEC" w:rsidRPr="00BF501A">
        <w:rPr>
          <w:rFonts w:ascii="微软雅黑" w:eastAsia="微软雅黑" w:hAnsi="微软雅黑" w:hint="eastAsia"/>
        </w:rPr>
        <w:t>支持ArmV8架构，可编译Arm32/64位的Android Application</w:t>
      </w:r>
    </w:p>
    <w:p w:rsidR="00D30266" w:rsidRPr="00BF501A" w:rsidRDefault="00D30266" w:rsidP="00BF501A">
      <w:pPr>
        <w:rPr>
          <w:rFonts w:ascii="微软雅黑" w:eastAsia="微软雅黑" w:hAnsi="微软雅黑"/>
        </w:rPr>
      </w:pPr>
      <w:r w:rsidRPr="00BF501A">
        <w:rPr>
          <w:rFonts w:ascii="微软雅黑" w:eastAsia="微软雅黑" w:hAnsi="微软雅黑" w:hint="eastAsia"/>
        </w:rPr>
        <w:t>3</w:t>
      </w:r>
      <w:r w:rsidR="00B22926" w:rsidRPr="00BF501A">
        <w:rPr>
          <w:rFonts w:ascii="微软雅黑" w:eastAsia="微软雅黑" w:hAnsi="微软雅黑" w:hint="eastAsia"/>
        </w:rPr>
        <w:t>）：</w:t>
      </w:r>
      <w:r w:rsidR="008E54FB" w:rsidRPr="00BF501A">
        <w:rPr>
          <w:rFonts w:ascii="微软雅黑" w:eastAsia="微软雅黑" w:hAnsi="微软雅黑" w:hint="eastAsia"/>
        </w:rPr>
        <w:t>模块化设计理念的引入</w:t>
      </w:r>
      <w:r w:rsidR="007D2F00" w:rsidRPr="00BF501A">
        <w:rPr>
          <w:rFonts w:ascii="微软雅黑" w:eastAsia="微软雅黑" w:hAnsi="微软雅黑" w:hint="eastAsia"/>
        </w:rPr>
        <w:t>，</w:t>
      </w:r>
      <w:r w:rsidR="002256EC" w:rsidRPr="00BF501A">
        <w:rPr>
          <w:rFonts w:ascii="微软雅黑" w:eastAsia="微软雅黑" w:hAnsi="微软雅黑" w:hint="eastAsia"/>
        </w:rPr>
        <w:t>规范目录结构，</w:t>
      </w:r>
      <w:r w:rsidR="007D2F00" w:rsidRPr="00BF501A">
        <w:rPr>
          <w:rFonts w:ascii="微软雅黑" w:eastAsia="微软雅黑" w:hAnsi="微软雅黑" w:hint="eastAsia"/>
        </w:rPr>
        <w:t>规范API</w:t>
      </w:r>
      <w:r w:rsidR="00B30BC3" w:rsidRPr="00BF501A">
        <w:rPr>
          <w:rFonts w:ascii="微软雅黑" w:eastAsia="微软雅黑" w:hAnsi="微软雅黑" w:hint="eastAsia"/>
        </w:rPr>
        <w:t>的发布</w:t>
      </w:r>
      <w:r w:rsidR="00517C8C" w:rsidRPr="00BF501A">
        <w:rPr>
          <w:rFonts w:ascii="微软雅黑" w:eastAsia="微软雅黑" w:hAnsi="微软雅黑" w:hint="eastAsia"/>
        </w:rPr>
        <w:t>，闭源部分模块</w:t>
      </w:r>
      <w:r w:rsidR="00A84BCA" w:rsidRPr="00BF501A">
        <w:rPr>
          <w:rFonts w:ascii="微软雅黑" w:eastAsia="微软雅黑" w:hAnsi="微软雅黑" w:hint="eastAsia"/>
        </w:rPr>
        <w:t>源码</w:t>
      </w:r>
      <w:r w:rsidR="00702C80" w:rsidRPr="00BF501A">
        <w:rPr>
          <w:rFonts w:ascii="微软雅黑" w:eastAsia="微软雅黑" w:hAnsi="微软雅黑" w:hint="eastAsia"/>
        </w:rPr>
        <w:t>。</w:t>
      </w:r>
    </w:p>
    <w:p w:rsidR="006C5FCF" w:rsidRPr="00BF501A" w:rsidRDefault="006C5FCF" w:rsidP="00BF501A">
      <w:pPr>
        <w:rPr>
          <w:rFonts w:ascii="微软雅黑" w:eastAsia="微软雅黑" w:hAnsi="微软雅黑"/>
        </w:rPr>
      </w:pPr>
      <w:r w:rsidRPr="00BF501A">
        <w:rPr>
          <w:rFonts w:ascii="微软雅黑" w:eastAsia="微软雅黑" w:hAnsi="微软雅黑" w:hint="eastAsia"/>
        </w:rPr>
        <w:t>4）：</w:t>
      </w:r>
      <w:r w:rsidR="00F20704" w:rsidRPr="00BF501A">
        <w:rPr>
          <w:rFonts w:ascii="微软雅黑" w:eastAsia="微软雅黑" w:hAnsi="微软雅黑" w:hint="eastAsia"/>
        </w:rPr>
        <w:t>ShadowSDK发布方式摈弃</w:t>
      </w:r>
      <w:r w:rsidR="00D76E32" w:rsidRPr="00BF501A">
        <w:rPr>
          <w:rFonts w:ascii="微软雅黑" w:eastAsia="微软雅黑" w:hAnsi="微软雅黑" w:hint="eastAsia"/>
        </w:rPr>
        <w:t>其</w:t>
      </w:r>
      <w:r w:rsidR="006B7E80" w:rsidRPr="00BF501A">
        <w:rPr>
          <w:rFonts w:ascii="微软雅黑" w:eastAsia="微软雅黑" w:hAnsi="微软雅黑" w:hint="eastAsia"/>
        </w:rPr>
        <w:t>它</w:t>
      </w:r>
      <w:r w:rsidR="00F20704" w:rsidRPr="00BF501A">
        <w:rPr>
          <w:rFonts w:ascii="微软雅黑" w:eastAsia="微软雅黑" w:hAnsi="微软雅黑" w:hint="eastAsia"/>
        </w:rPr>
        <w:t>方式，仅保留unitypackage包形式</w:t>
      </w:r>
    </w:p>
    <w:p w:rsidR="00AA002C" w:rsidRDefault="00AA002C" w:rsidP="00BF501A">
      <w:pPr>
        <w:rPr>
          <w:rFonts w:ascii="微软雅黑" w:eastAsia="微软雅黑" w:hAnsi="微软雅黑"/>
        </w:rPr>
      </w:pPr>
    </w:p>
    <w:p w:rsidR="007539DD" w:rsidRPr="00BF501A" w:rsidRDefault="002E7EAA" w:rsidP="00BF501A">
      <w:pPr>
        <w:rPr>
          <w:rFonts w:ascii="微软雅黑" w:eastAsia="微软雅黑" w:hAnsi="微软雅黑"/>
        </w:rPr>
      </w:pPr>
      <w:r w:rsidRPr="00BF501A">
        <w:rPr>
          <w:rFonts w:ascii="微软雅黑" w:eastAsia="微软雅黑" w:hAnsi="微软雅黑" w:hint="eastAsia"/>
        </w:rPr>
        <w:t>升级方法</w:t>
      </w:r>
      <w:r w:rsidR="00346029" w:rsidRPr="00BF501A">
        <w:rPr>
          <w:rFonts w:ascii="微软雅黑" w:eastAsia="微软雅黑" w:hAnsi="微软雅黑" w:hint="eastAsia"/>
        </w:rPr>
        <w:t>如下：</w:t>
      </w:r>
    </w:p>
    <w:p w:rsidR="0020189A" w:rsidRPr="00BF501A" w:rsidRDefault="0020189A" w:rsidP="00BF501A">
      <w:pPr>
        <w:rPr>
          <w:rFonts w:ascii="微软雅黑" w:eastAsia="微软雅黑" w:hAnsi="微软雅黑"/>
        </w:rPr>
      </w:pPr>
      <w:r w:rsidRPr="00BF501A">
        <w:rPr>
          <w:rFonts w:ascii="微软雅黑" w:eastAsia="微软雅黑" w:hAnsi="微软雅黑" w:hint="eastAsia"/>
        </w:rPr>
        <w:t>1</w:t>
      </w:r>
      <w:r w:rsidR="00414CE3" w:rsidRPr="00BF501A">
        <w:rPr>
          <w:rFonts w:ascii="微软雅黑" w:eastAsia="微软雅黑" w:hAnsi="微软雅黑" w:hint="eastAsia"/>
        </w:rPr>
        <w:t>）：</w:t>
      </w:r>
      <w:r w:rsidR="009C3388" w:rsidRPr="00BF501A">
        <w:rPr>
          <w:rFonts w:ascii="微软雅黑" w:eastAsia="微软雅黑" w:hAnsi="微软雅黑" w:hint="eastAsia"/>
        </w:rPr>
        <w:t>删除</w:t>
      </w:r>
      <w:r w:rsidR="008B037B" w:rsidRPr="00BF501A">
        <w:rPr>
          <w:rFonts w:ascii="微软雅黑" w:eastAsia="微软雅黑" w:hAnsi="微软雅黑" w:hint="eastAsia"/>
        </w:rPr>
        <w:t>原项目中ShadowSDK相关目录</w:t>
      </w:r>
      <w:r w:rsidR="009C3388" w:rsidRPr="00BF501A">
        <w:rPr>
          <w:rFonts w:ascii="微软雅黑" w:eastAsia="微软雅黑" w:hAnsi="微软雅黑" w:hint="eastAsia"/>
        </w:rPr>
        <w:t>，</w:t>
      </w:r>
      <w:r w:rsidR="00667D6C" w:rsidRPr="00BF501A">
        <w:rPr>
          <w:rFonts w:ascii="微软雅黑" w:eastAsia="微软雅黑" w:hAnsi="微软雅黑" w:hint="eastAsia"/>
        </w:rPr>
        <w:t>重新</w:t>
      </w:r>
      <w:r w:rsidR="009C3388" w:rsidRPr="00BF501A">
        <w:rPr>
          <w:rFonts w:ascii="微软雅黑" w:eastAsia="微软雅黑" w:hAnsi="微软雅黑" w:hint="eastAsia"/>
        </w:rPr>
        <w:t>导入</w:t>
      </w:r>
      <w:r w:rsidR="00E92C8D" w:rsidRPr="00BF501A">
        <w:rPr>
          <w:rFonts w:ascii="微软雅黑" w:eastAsia="微软雅黑" w:hAnsi="微软雅黑" w:hint="eastAsia"/>
        </w:rPr>
        <w:t>ShadowSDK3.0.1.unitypackage</w:t>
      </w:r>
    </w:p>
    <w:p w:rsidR="000078B6" w:rsidRDefault="000078B6" w:rsidP="000078B6">
      <w:pPr>
        <w:rPr>
          <w:rFonts w:ascii="微软雅黑" w:eastAsia="微软雅黑" w:hAnsi="微软雅黑"/>
        </w:rPr>
      </w:pPr>
    </w:p>
    <w:p w:rsidR="000078B6" w:rsidRPr="00EF7BE2" w:rsidRDefault="000078B6" w:rsidP="000078B6">
      <w:pPr>
        <w:rPr>
          <w:rFonts w:ascii="微软雅黑" w:eastAsia="微软雅黑" w:hAnsi="微软雅黑"/>
        </w:rPr>
      </w:pPr>
    </w:p>
    <w:p w:rsidR="00013CC3" w:rsidRPr="00A927FC" w:rsidRDefault="00861CB1" w:rsidP="00A927F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版本说明</w:t>
      </w:r>
    </w:p>
    <w:p w:rsidR="00013CC3" w:rsidRPr="004C08BD" w:rsidRDefault="008171B9" w:rsidP="00D22F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536883" w:rsidRPr="00BF501A">
        <w:rPr>
          <w:rFonts w:ascii="微软雅黑" w:eastAsia="微软雅黑" w:hAnsi="微软雅黑" w:hint="eastAsia"/>
        </w:rPr>
        <w:t>：</w:t>
      </w:r>
      <w:r w:rsidR="00013CC3" w:rsidRPr="004C08BD">
        <w:rPr>
          <w:rFonts w:ascii="微软雅黑" w:eastAsia="微软雅黑" w:hAnsi="微软雅黑" w:hint="eastAsia"/>
        </w:rPr>
        <w:t>推荐使用</w:t>
      </w:r>
      <w:r w:rsidR="00502C1B" w:rsidRPr="004C08BD">
        <w:rPr>
          <w:rFonts w:ascii="微软雅黑" w:eastAsia="微软雅黑" w:hAnsi="微软雅黑"/>
        </w:rPr>
        <w:t>Unity2019.2.3f1及以上</w:t>
      </w:r>
      <w:r w:rsidR="00422241" w:rsidRPr="004C08BD">
        <w:rPr>
          <w:rFonts w:ascii="微软雅黑" w:eastAsia="微软雅黑" w:hAnsi="微软雅黑" w:hint="eastAsia"/>
        </w:rPr>
        <w:t>版本</w:t>
      </w:r>
    </w:p>
    <w:p w:rsidR="00013CC3" w:rsidRDefault="008171B9" w:rsidP="00D22F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536883" w:rsidRPr="00BF501A">
        <w:rPr>
          <w:rFonts w:ascii="微软雅黑" w:eastAsia="微软雅黑" w:hAnsi="微软雅黑" w:hint="eastAsia"/>
        </w:rPr>
        <w:t>：</w:t>
      </w:r>
      <w:r w:rsidR="00AC2565" w:rsidRPr="004C08BD">
        <w:rPr>
          <w:rFonts w:ascii="微软雅黑" w:eastAsia="微软雅黑" w:hAnsi="微软雅黑" w:hint="eastAsia"/>
        </w:rPr>
        <w:t>推荐</w:t>
      </w:r>
      <w:r w:rsidR="00CA0F46" w:rsidRPr="004C08BD">
        <w:rPr>
          <w:rFonts w:ascii="微软雅黑" w:eastAsia="微软雅黑" w:hAnsi="微软雅黑" w:hint="eastAsia"/>
        </w:rPr>
        <w:t>使用</w:t>
      </w:r>
      <w:r w:rsidR="007665C6" w:rsidRPr="004C08BD">
        <w:rPr>
          <w:rFonts w:ascii="微软雅黑" w:eastAsia="微软雅黑" w:hAnsi="微软雅黑" w:hint="eastAsia"/>
        </w:rPr>
        <w:t>Android API24以上</w:t>
      </w:r>
    </w:p>
    <w:p w:rsidR="00E659A2" w:rsidRDefault="00E659A2" w:rsidP="00D22F9C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</w:rPr>
        <w:t>3：</w:t>
      </w:r>
      <w:r w:rsidR="00805B91" w:rsidRPr="004C08BD">
        <w:rPr>
          <w:rFonts w:ascii="微软雅黑" w:eastAsia="微软雅黑" w:hAnsi="微软雅黑" w:hint="eastAsia"/>
        </w:rPr>
        <w:t>推荐使用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VisualStudio2019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及以上</w:t>
      </w:r>
    </w:p>
    <w:p w:rsidR="00241A55" w:rsidRPr="00241A55" w:rsidRDefault="00241A55" w:rsidP="00D22F9C">
      <w:pPr>
        <w:rPr>
          <w:rFonts w:ascii="微软雅黑" w:eastAsia="微软雅黑" w:hAnsi="微软雅黑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4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影创眼镜系统</w:t>
      </w:r>
      <w:r w:rsidR="004758AB" w:rsidRPr="004C08BD">
        <w:rPr>
          <w:rFonts w:ascii="微软雅黑" w:eastAsia="微软雅黑" w:hAnsi="微软雅黑" w:hint="eastAsia"/>
        </w:rPr>
        <w:t>推荐</w:t>
      </w:r>
      <w:r w:rsidR="004758AB">
        <w:rPr>
          <w:rFonts w:ascii="微软雅黑" w:eastAsia="微软雅黑" w:hAnsi="微软雅黑" w:hint="eastAsia"/>
        </w:rPr>
        <w:t>使用</w:t>
      </w:r>
      <w:bookmarkStart w:id="3" w:name="_GoBack"/>
      <w:bookmarkEnd w:id="3"/>
      <w:r>
        <w:rPr>
          <w:rFonts w:ascii="微软雅黑" w:eastAsia="微软雅黑" w:hAnsi="微软雅黑" w:hint="eastAsia"/>
        </w:rPr>
        <w:t>最新版本，</w:t>
      </w:r>
      <w:hyperlink r:id="rId13" w:history="1">
        <w:r w:rsidRPr="00241A55">
          <w:rPr>
            <w:rStyle w:val="af7"/>
            <w:rFonts w:ascii="微软雅黑" w:eastAsia="微软雅黑" w:hAnsi="微软雅黑" w:hint="eastAsia"/>
          </w:rPr>
          <w:t>点击获取最新版本</w:t>
        </w:r>
      </w:hyperlink>
    </w:p>
    <w:p w:rsidR="00013CC3" w:rsidRPr="00013CC3" w:rsidRDefault="00013CC3" w:rsidP="00117E38">
      <w:pPr>
        <w:pStyle w:val="a5"/>
        <w:ind w:firstLineChars="0" w:firstLine="0"/>
        <w:rPr>
          <w:rFonts w:ascii="微软雅黑" w:eastAsia="微软雅黑" w:hAnsi="微软雅黑"/>
          <w:sz w:val="20"/>
          <w:szCs w:val="20"/>
        </w:rPr>
      </w:pPr>
    </w:p>
    <w:sectPr w:rsidR="00013CC3" w:rsidRPr="00013CC3">
      <w:headerReference w:type="default" r:id="rId14"/>
      <w:footerReference w:type="default" r:id="rId15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2A4" w:rsidRDefault="006E62A4">
      <w:r>
        <w:separator/>
      </w:r>
    </w:p>
  </w:endnote>
  <w:endnote w:type="continuationSeparator" w:id="0">
    <w:p w:rsidR="006E62A4" w:rsidRDefault="006E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F52" w:rsidRDefault="00911E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800660">
      <w:rPr>
        <w:noProof/>
      </w:rPr>
      <w:t>7</w:t>
    </w:r>
    <w:r>
      <w:fldChar w:fldCharType="end"/>
    </w:r>
    <w:r>
      <w:t xml:space="preserve"> , Total </w:t>
    </w:r>
    <w:r w:rsidR="006E62A4">
      <w:fldChar w:fldCharType="begin"/>
    </w:r>
    <w:r w:rsidR="006E62A4">
      <w:instrText>numpages  \* MERGEFORMAT</w:instrText>
    </w:r>
    <w:r w:rsidR="006E62A4">
      <w:fldChar w:fldCharType="separate"/>
    </w:r>
    <w:r w:rsidR="00800660">
      <w:rPr>
        <w:noProof/>
      </w:rPr>
      <w:t>7</w:t>
    </w:r>
    <w:r w:rsidR="006E62A4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800660">
      <w:rPr>
        <w:noProof/>
      </w:rPr>
      <w:t>7</w:t>
    </w:r>
    <w:r>
      <w:fldChar w:fldCharType="end"/>
    </w:r>
    <w:r>
      <w:rPr>
        <w:rFonts w:ascii="宋体" w:hint="eastAsia"/>
      </w:rPr>
      <w:t>页，共</w:t>
    </w:r>
    <w:r w:rsidR="006E62A4">
      <w:fldChar w:fldCharType="begin"/>
    </w:r>
    <w:r w:rsidR="006E62A4">
      <w:instrText>numpages  \* MERGEFORMAT</w:instrText>
    </w:r>
    <w:r w:rsidR="006E62A4">
      <w:fldChar w:fldCharType="separate"/>
    </w:r>
    <w:r w:rsidR="00800660">
      <w:rPr>
        <w:noProof/>
      </w:rPr>
      <w:t>7</w:t>
    </w:r>
    <w:r w:rsidR="006E62A4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C64F52" w:rsidRDefault="00911E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C64F52" w:rsidRDefault="00C64F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2A4" w:rsidRDefault="006E62A4">
      <w:r>
        <w:separator/>
      </w:r>
    </w:p>
  </w:footnote>
  <w:footnote w:type="continuationSeparator" w:id="0">
    <w:p w:rsidR="006E62A4" w:rsidRDefault="006E6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C64F52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C64F52" w:rsidRDefault="00911E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64F52" w:rsidRDefault="00C64F52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C64F52" w:rsidRDefault="00911E32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C64F52" w:rsidRDefault="00C64F52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C64F52" w:rsidRDefault="00C64F52">
          <w:pPr>
            <w:pStyle w:val="ae"/>
            <w:jc w:val="right"/>
          </w:pPr>
        </w:p>
      </w:tc>
    </w:tr>
  </w:tbl>
  <w:p w:rsidR="00C64F52" w:rsidRDefault="00C64F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1D9AE290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2ACF"/>
    <w:rsid w:val="00004E18"/>
    <w:rsid w:val="00005C8A"/>
    <w:rsid w:val="00006380"/>
    <w:rsid w:val="00006A3E"/>
    <w:rsid w:val="00006B80"/>
    <w:rsid w:val="000078B6"/>
    <w:rsid w:val="000102FC"/>
    <w:rsid w:val="00010AEA"/>
    <w:rsid w:val="0001101F"/>
    <w:rsid w:val="0001144D"/>
    <w:rsid w:val="00011703"/>
    <w:rsid w:val="00011B60"/>
    <w:rsid w:val="0001224F"/>
    <w:rsid w:val="00012DEA"/>
    <w:rsid w:val="00013B07"/>
    <w:rsid w:val="00013CC3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2C83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64DC"/>
    <w:rsid w:val="00047479"/>
    <w:rsid w:val="0004787B"/>
    <w:rsid w:val="000478DE"/>
    <w:rsid w:val="00050E25"/>
    <w:rsid w:val="00050E71"/>
    <w:rsid w:val="00051787"/>
    <w:rsid w:val="00054F87"/>
    <w:rsid w:val="0005675A"/>
    <w:rsid w:val="000569A0"/>
    <w:rsid w:val="00057AD0"/>
    <w:rsid w:val="000601EC"/>
    <w:rsid w:val="00060ABE"/>
    <w:rsid w:val="00062215"/>
    <w:rsid w:val="00063126"/>
    <w:rsid w:val="00063BAE"/>
    <w:rsid w:val="00064C31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FBD"/>
    <w:rsid w:val="00083BB1"/>
    <w:rsid w:val="00084B48"/>
    <w:rsid w:val="0008629F"/>
    <w:rsid w:val="000907ED"/>
    <w:rsid w:val="00091C86"/>
    <w:rsid w:val="0009244E"/>
    <w:rsid w:val="00092549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3E81"/>
    <w:rsid w:val="000A4A50"/>
    <w:rsid w:val="000A4E58"/>
    <w:rsid w:val="000A5A63"/>
    <w:rsid w:val="000A5E9A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1C9"/>
    <w:rsid w:val="000B58ED"/>
    <w:rsid w:val="000B5FAD"/>
    <w:rsid w:val="000B60F1"/>
    <w:rsid w:val="000B6B70"/>
    <w:rsid w:val="000B6C85"/>
    <w:rsid w:val="000B726C"/>
    <w:rsid w:val="000B757F"/>
    <w:rsid w:val="000B76D7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3C3E"/>
    <w:rsid w:val="000D581F"/>
    <w:rsid w:val="000D646E"/>
    <w:rsid w:val="000D7BA9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1DE8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83A"/>
    <w:rsid w:val="00103A0D"/>
    <w:rsid w:val="00103EDB"/>
    <w:rsid w:val="00104344"/>
    <w:rsid w:val="0010510B"/>
    <w:rsid w:val="0010560A"/>
    <w:rsid w:val="00105828"/>
    <w:rsid w:val="00105A77"/>
    <w:rsid w:val="00105E10"/>
    <w:rsid w:val="00106263"/>
    <w:rsid w:val="00110576"/>
    <w:rsid w:val="001109BD"/>
    <w:rsid w:val="00110D21"/>
    <w:rsid w:val="00111253"/>
    <w:rsid w:val="0011178A"/>
    <w:rsid w:val="0011265E"/>
    <w:rsid w:val="0011280A"/>
    <w:rsid w:val="00112BC2"/>
    <w:rsid w:val="00114BF1"/>
    <w:rsid w:val="001157C0"/>
    <w:rsid w:val="00115BE8"/>
    <w:rsid w:val="00115DC0"/>
    <w:rsid w:val="0011701B"/>
    <w:rsid w:val="001173CA"/>
    <w:rsid w:val="0011773F"/>
    <w:rsid w:val="00117E38"/>
    <w:rsid w:val="00121AFE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0D91"/>
    <w:rsid w:val="00130DB2"/>
    <w:rsid w:val="00131424"/>
    <w:rsid w:val="001314B0"/>
    <w:rsid w:val="00131571"/>
    <w:rsid w:val="00131595"/>
    <w:rsid w:val="00132DC9"/>
    <w:rsid w:val="0013433F"/>
    <w:rsid w:val="00134457"/>
    <w:rsid w:val="001348F2"/>
    <w:rsid w:val="00134D6A"/>
    <w:rsid w:val="00134E83"/>
    <w:rsid w:val="00134EF4"/>
    <w:rsid w:val="0013525D"/>
    <w:rsid w:val="00135F5A"/>
    <w:rsid w:val="00136997"/>
    <w:rsid w:val="00136FE4"/>
    <w:rsid w:val="00137265"/>
    <w:rsid w:val="00137B0C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55A28"/>
    <w:rsid w:val="00160B95"/>
    <w:rsid w:val="001616F6"/>
    <w:rsid w:val="001620A6"/>
    <w:rsid w:val="00162A12"/>
    <w:rsid w:val="00163682"/>
    <w:rsid w:val="001636FA"/>
    <w:rsid w:val="00163B87"/>
    <w:rsid w:val="0016446D"/>
    <w:rsid w:val="00164664"/>
    <w:rsid w:val="00164DB7"/>
    <w:rsid w:val="00164F18"/>
    <w:rsid w:val="001656A4"/>
    <w:rsid w:val="001667F3"/>
    <w:rsid w:val="00166EA3"/>
    <w:rsid w:val="00166FAE"/>
    <w:rsid w:val="00167E5C"/>
    <w:rsid w:val="00171B24"/>
    <w:rsid w:val="00171BF9"/>
    <w:rsid w:val="00172C23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1460"/>
    <w:rsid w:val="0018272B"/>
    <w:rsid w:val="0018362E"/>
    <w:rsid w:val="001843F2"/>
    <w:rsid w:val="00185948"/>
    <w:rsid w:val="001867CE"/>
    <w:rsid w:val="00186D74"/>
    <w:rsid w:val="00187532"/>
    <w:rsid w:val="001902E6"/>
    <w:rsid w:val="001906AF"/>
    <w:rsid w:val="00191F9B"/>
    <w:rsid w:val="001934DC"/>
    <w:rsid w:val="0019376C"/>
    <w:rsid w:val="001944FA"/>
    <w:rsid w:val="001945E0"/>
    <w:rsid w:val="00194B2A"/>
    <w:rsid w:val="00195497"/>
    <w:rsid w:val="001963E0"/>
    <w:rsid w:val="00196E9B"/>
    <w:rsid w:val="001A0577"/>
    <w:rsid w:val="001A0D02"/>
    <w:rsid w:val="001A1404"/>
    <w:rsid w:val="001A1BD4"/>
    <w:rsid w:val="001A32E2"/>
    <w:rsid w:val="001A3367"/>
    <w:rsid w:val="001A47EA"/>
    <w:rsid w:val="001A490C"/>
    <w:rsid w:val="001A4B97"/>
    <w:rsid w:val="001A5816"/>
    <w:rsid w:val="001A5A7F"/>
    <w:rsid w:val="001A6B90"/>
    <w:rsid w:val="001A6D0B"/>
    <w:rsid w:val="001A6D44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3BDE"/>
    <w:rsid w:val="001C43B2"/>
    <w:rsid w:val="001C493F"/>
    <w:rsid w:val="001C4A51"/>
    <w:rsid w:val="001C560E"/>
    <w:rsid w:val="001C6BB1"/>
    <w:rsid w:val="001C6E1B"/>
    <w:rsid w:val="001D052B"/>
    <w:rsid w:val="001D0C99"/>
    <w:rsid w:val="001D13BF"/>
    <w:rsid w:val="001D169D"/>
    <w:rsid w:val="001D1BF8"/>
    <w:rsid w:val="001D1D71"/>
    <w:rsid w:val="001D27C1"/>
    <w:rsid w:val="001D2A7A"/>
    <w:rsid w:val="001D2F89"/>
    <w:rsid w:val="001D3D3F"/>
    <w:rsid w:val="001D4473"/>
    <w:rsid w:val="001D450A"/>
    <w:rsid w:val="001D6419"/>
    <w:rsid w:val="001E0115"/>
    <w:rsid w:val="001E03DB"/>
    <w:rsid w:val="001E1374"/>
    <w:rsid w:val="001E1C8D"/>
    <w:rsid w:val="001E3053"/>
    <w:rsid w:val="001E3867"/>
    <w:rsid w:val="001E398A"/>
    <w:rsid w:val="001E4046"/>
    <w:rsid w:val="001E6387"/>
    <w:rsid w:val="001E65DE"/>
    <w:rsid w:val="001E67DC"/>
    <w:rsid w:val="001F04C5"/>
    <w:rsid w:val="001F3B2B"/>
    <w:rsid w:val="001F4E3E"/>
    <w:rsid w:val="001F4FAB"/>
    <w:rsid w:val="001F5A78"/>
    <w:rsid w:val="001F6537"/>
    <w:rsid w:val="001F6637"/>
    <w:rsid w:val="001F6B36"/>
    <w:rsid w:val="001F6CA6"/>
    <w:rsid w:val="001F747C"/>
    <w:rsid w:val="001F74E0"/>
    <w:rsid w:val="001F7E5E"/>
    <w:rsid w:val="00200D9A"/>
    <w:rsid w:val="0020189A"/>
    <w:rsid w:val="00201B19"/>
    <w:rsid w:val="00201B6A"/>
    <w:rsid w:val="0020307F"/>
    <w:rsid w:val="00203192"/>
    <w:rsid w:val="00203E80"/>
    <w:rsid w:val="00205304"/>
    <w:rsid w:val="00205C17"/>
    <w:rsid w:val="00205FEC"/>
    <w:rsid w:val="002063A3"/>
    <w:rsid w:val="00206B17"/>
    <w:rsid w:val="00207E0E"/>
    <w:rsid w:val="00210077"/>
    <w:rsid w:val="002110CA"/>
    <w:rsid w:val="002115A0"/>
    <w:rsid w:val="00211A25"/>
    <w:rsid w:val="002131F8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56EC"/>
    <w:rsid w:val="00225E89"/>
    <w:rsid w:val="00226B26"/>
    <w:rsid w:val="00227900"/>
    <w:rsid w:val="00227E69"/>
    <w:rsid w:val="002322F9"/>
    <w:rsid w:val="00233E4A"/>
    <w:rsid w:val="0023444A"/>
    <w:rsid w:val="00234A13"/>
    <w:rsid w:val="00234EB1"/>
    <w:rsid w:val="002352A4"/>
    <w:rsid w:val="00235A87"/>
    <w:rsid w:val="00236FDD"/>
    <w:rsid w:val="00240166"/>
    <w:rsid w:val="00240684"/>
    <w:rsid w:val="0024084D"/>
    <w:rsid w:val="00240FF3"/>
    <w:rsid w:val="00241050"/>
    <w:rsid w:val="00241A55"/>
    <w:rsid w:val="002439AF"/>
    <w:rsid w:val="00244A1C"/>
    <w:rsid w:val="00246FA1"/>
    <w:rsid w:val="00250BA6"/>
    <w:rsid w:val="00252D0C"/>
    <w:rsid w:val="002533CB"/>
    <w:rsid w:val="00253908"/>
    <w:rsid w:val="00253B09"/>
    <w:rsid w:val="002544DC"/>
    <w:rsid w:val="002549B1"/>
    <w:rsid w:val="00256EE3"/>
    <w:rsid w:val="00257990"/>
    <w:rsid w:val="00257B90"/>
    <w:rsid w:val="0026036A"/>
    <w:rsid w:val="0026038C"/>
    <w:rsid w:val="00260417"/>
    <w:rsid w:val="0026045A"/>
    <w:rsid w:val="002609FB"/>
    <w:rsid w:val="00261B3D"/>
    <w:rsid w:val="00261F8E"/>
    <w:rsid w:val="00262333"/>
    <w:rsid w:val="00262439"/>
    <w:rsid w:val="00262CB6"/>
    <w:rsid w:val="00262CD5"/>
    <w:rsid w:val="00262ED5"/>
    <w:rsid w:val="0026593A"/>
    <w:rsid w:val="00266285"/>
    <w:rsid w:val="002666C5"/>
    <w:rsid w:val="00266968"/>
    <w:rsid w:val="00270B1E"/>
    <w:rsid w:val="0027196D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7E4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1F90"/>
    <w:rsid w:val="002A62DA"/>
    <w:rsid w:val="002A6E44"/>
    <w:rsid w:val="002A7DEB"/>
    <w:rsid w:val="002B0079"/>
    <w:rsid w:val="002B0EC6"/>
    <w:rsid w:val="002B1421"/>
    <w:rsid w:val="002B2253"/>
    <w:rsid w:val="002B25E8"/>
    <w:rsid w:val="002B299E"/>
    <w:rsid w:val="002B3AEF"/>
    <w:rsid w:val="002B4595"/>
    <w:rsid w:val="002B4958"/>
    <w:rsid w:val="002B4B76"/>
    <w:rsid w:val="002B54BB"/>
    <w:rsid w:val="002B5E84"/>
    <w:rsid w:val="002B634D"/>
    <w:rsid w:val="002B7253"/>
    <w:rsid w:val="002C03CE"/>
    <w:rsid w:val="002C0553"/>
    <w:rsid w:val="002C0617"/>
    <w:rsid w:val="002C09E9"/>
    <w:rsid w:val="002C0A0D"/>
    <w:rsid w:val="002C1B68"/>
    <w:rsid w:val="002C3B19"/>
    <w:rsid w:val="002C4B55"/>
    <w:rsid w:val="002C5729"/>
    <w:rsid w:val="002C6BF1"/>
    <w:rsid w:val="002C6E0A"/>
    <w:rsid w:val="002C7338"/>
    <w:rsid w:val="002C7E4B"/>
    <w:rsid w:val="002C7EA2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D9F"/>
    <w:rsid w:val="002E0ECF"/>
    <w:rsid w:val="002E1560"/>
    <w:rsid w:val="002E1915"/>
    <w:rsid w:val="002E1FD6"/>
    <w:rsid w:val="002E48CA"/>
    <w:rsid w:val="002E5158"/>
    <w:rsid w:val="002E749F"/>
    <w:rsid w:val="002E7BEA"/>
    <w:rsid w:val="002E7EA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59D6"/>
    <w:rsid w:val="002F64DF"/>
    <w:rsid w:val="002F689B"/>
    <w:rsid w:val="002F6C73"/>
    <w:rsid w:val="002F701F"/>
    <w:rsid w:val="002F708C"/>
    <w:rsid w:val="002F73A6"/>
    <w:rsid w:val="002F782E"/>
    <w:rsid w:val="002F7843"/>
    <w:rsid w:val="002F7BF3"/>
    <w:rsid w:val="00300276"/>
    <w:rsid w:val="0030055A"/>
    <w:rsid w:val="003009AF"/>
    <w:rsid w:val="00300BF7"/>
    <w:rsid w:val="00301955"/>
    <w:rsid w:val="00301A59"/>
    <w:rsid w:val="00301CD4"/>
    <w:rsid w:val="00302E9D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0632"/>
    <w:rsid w:val="0031103B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3D8"/>
    <w:rsid w:val="00332416"/>
    <w:rsid w:val="0033245A"/>
    <w:rsid w:val="003327AD"/>
    <w:rsid w:val="00332B18"/>
    <w:rsid w:val="00333E66"/>
    <w:rsid w:val="00334032"/>
    <w:rsid w:val="00334828"/>
    <w:rsid w:val="00334898"/>
    <w:rsid w:val="00334BF3"/>
    <w:rsid w:val="0033564C"/>
    <w:rsid w:val="00336AA5"/>
    <w:rsid w:val="003372A7"/>
    <w:rsid w:val="003378C2"/>
    <w:rsid w:val="00342A89"/>
    <w:rsid w:val="003434C5"/>
    <w:rsid w:val="00343540"/>
    <w:rsid w:val="00344894"/>
    <w:rsid w:val="003450BA"/>
    <w:rsid w:val="00345418"/>
    <w:rsid w:val="00346029"/>
    <w:rsid w:val="0034687A"/>
    <w:rsid w:val="00346EB4"/>
    <w:rsid w:val="00347838"/>
    <w:rsid w:val="00347E7B"/>
    <w:rsid w:val="00350B20"/>
    <w:rsid w:val="00350F40"/>
    <w:rsid w:val="00351331"/>
    <w:rsid w:val="003528D1"/>
    <w:rsid w:val="0035295E"/>
    <w:rsid w:val="00354719"/>
    <w:rsid w:val="00354F59"/>
    <w:rsid w:val="003553B9"/>
    <w:rsid w:val="0035585C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688"/>
    <w:rsid w:val="00367E5C"/>
    <w:rsid w:val="00370085"/>
    <w:rsid w:val="00370BD1"/>
    <w:rsid w:val="003710C3"/>
    <w:rsid w:val="00371853"/>
    <w:rsid w:val="0037356D"/>
    <w:rsid w:val="00373897"/>
    <w:rsid w:val="00373C97"/>
    <w:rsid w:val="00373E93"/>
    <w:rsid w:val="0037484A"/>
    <w:rsid w:val="00374B28"/>
    <w:rsid w:val="00375337"/>
    <w:rsid w:val="00375CAB"/>
    <w:rsid w:val="003768ED"/>
    <w:rsid w:val="00376A9D"/>
    <w:rsid w:val="0037722B"/>
    <w:rsid w:val="003776D3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65B"/>
    <w:rsid w:val="00393954"/>
    <w:rsid w:val="0039416D"/>
    <w:rsid w:val="0039425E"/>
    <w:rsid w:val="0039631B"/>
    <w:rsid w:val="00396B74"/>
    <w:rsid w:val="00396D3B"/>
    <w:rsid w:val="00397203"/>
    <w:rsid w:val="00397343"/>
    <w:rsid w:val="003A07B7"/>
    <w:rsid w:val="003A0BDC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263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146D"/>
    <w:rsid w:val="003C4310"/>
    <w:rsid w:val="003C47D2"/>
    <w:rsid w:val="003D0ED2"/>
    <w:rsid w:val="003D1737"/>
    <w:rsid w:val="003D2239"/>
    <w:rsid w:val="003D2633"/>
    <w:rsid w:val="003D2662"/>
    <w:rsid w:val="003D2BDE"/>
    <w:rsid w:val="003D4C8E"/>
    <w:rsid w:val="003D4D3B"/>
    <w:rsid w:val="003E02F7"/>
    <w:rsid w:val="003E08A7"/>
    <w:rsid w:val="003E1781"/>
    <w:rsid w:val="003E24D0"/>
    <w:rsid w:val="003E2DBA"/>
    <w:rsid w:val="003E3DEC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792"/>
    <w:rsid w:val="004011F6"/>
    <w:rsid w:val="00401283"/>
    <w:rsid w:val="00401554"/>
    <w:rsid w:val="0040217D"/>
    <w:rsid w:val="00403B53"/>
    <w:rsid w:val="004054BC"/>
    <w:rsid w:val="0040592F"/>
    <w:rsid w:val="004068FC"/>
    <w:rsid w:val="004069B4"/>
    <w:rsid w:val="00407263"/>
    <w:rsid w:val="00407CDA"/>
    <w:rsid w:val="00410CD0"/>
    <w:rsid w:val="00411F55"/>
    <w:rsid w:val="0041251C"/>
    <w:rsid w:val="00412841"/>
    <w:rsid w:val="00412A96"/>
    <w:rsid w:val="00412B80"/>
    <w:rsid w:val="004130B5"/>
    <w:rsid w:val="00413482"/>
    <w:rsid w:val="004135FC"/>
    <w:rsid w:val="00413844"/>
    <w:rsid w:val="00414078"/>
    <w:rsid w:val="00414C90"/>
    <w:rsid w:val="00414CDF"/>
    <w:rsid w:val="00414CE3"/>
    <w:rsid w:val="00414EF5"/>
    <w:rsid w:val="004162AF"/>
    <w:rsid w:val="0041680F"/>
    <w:rsid w:val="00416901"/>
    <w:rsid w:val="00420ED5"/>
    <w:rsid w:val="00421372"/>
    <w:rsid w:val="004217F4"/>
    <w:rsid w:val="0042203E"/>
    <w:rsid w:val="00422241"/>
    <w:rsid w:val="00422406"/>
    <w:rsid w:val="00422539"/>
    <w:rsid w:val="00424383"/>
    <w:rsid w:val="004246E6"/>
    <w:rsid w:val="0042504E"/>
    <w:rsid w:val="00425172"/>
    <w:rsid w:val="004253D4"/>
    <w:rsid w:val="004256B1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36FF2"/>
    <w:rsid w:val="00440F07"/>
    <w:rsid w:val="004411E3"/>
    <w:rsid w:val="00441C79"/>
    <w:rsid w:val="0044204D"/>
    <w:rsid w:val="00442090"/>
    <w:rsid w:val="004422F8"/>
    <w:rsid w:val="0044684C"/>
    <w:rsid w:val="00447F3B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7A7"/>
    <w:rsid w:val="00471C27"/>
    <w:rsid w:val="00472940"/>
    <w:rsid w:val="00473435"/>
    <w:rsid w:val="00473551"/>
    <w:rsid w:val="0047359C"/>
    <w:rsid w:val="00473F22"/>
    <w:rsid w:val="0047406B"/>
    <w:rsid w:val="0047514F"/>
    <w:rsid w:val="004758A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87AF3"/>
    <w:rsid w:val="00487DCA"/>
    <w:rsid w:val="004903E1"/>
    <w:rsid w:val="004905E2"/>
    <w:rsid w:val="004908D4"/>
    <w:rsid w:val="00491490"/>
    <w:rsid w:val="00491499"/>
    <w:rsid w:val="00491D00"/>
    <w:rsid w:val="004931EF"/>
    <w:rsid w:val="00493A7E"/>
    <w:rsid w:val="00494A33"/>
    <w:rsid w:val="004952F0"/>
    <w:rsid w:val="0049560D"/>
    <w:rsid w:val="0049723A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371D"/>
    <w:rsid w:val="004B5F42"/>
    <w:rsid w:val="004B6016"/>
    <w:rsid w:val="004B603F"/>
    <w:rsid w:val="004B65DB"/>
    <w:rsid w:val="004B67DB"/>
    <w:rsid w:val="004B730B"/>
    <w:rsid w:val="004C0290"/>
    <w:rsid w:val="004C08BD"/>
    <w:rsid w:val="004C08EE"/>
    <w:rsid w:val="004C129E"/>
    <w:rsid w:val="004C15BF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0D6F"/>
    <w:rsid w:val="004D1335"/>
    <w:rsid w:val="004D2421"/>
    <w:rsid w:val="004D33A0"/>
    <w:rsid w:val="004D5167"/>
    <w:rsid w:val="004D53D9"/>
    <w:rsid w:val="004D5A15"/>
    <w:rsid w:val="004D5FA0"/>
    <w:rsid w:val="004D6073"/>
    <w:rsid w:val="004D635C"/>
    <w:rsid w:val="004D6570"/>
    <w:rsid w:val="004D6B9B"/>
    <w:rsid w:val="004D725E"/>
    <w:rsid w:val="004E10C1"/>
    <w:rsid w:val="004E13A7"/>
    <w:rsid w:val="004E191E"/>
    <w:rsid w:val="004E2D05"/>
    <w:rsid w:val="004E2F21"/>
    <w:rsid w:val="004E394E"/>
    <w:rsid w:val="004E3F02"/>
    <w:rsid w:val="004E3F66"/>
    <w:rsid w:val="004E4A50"/>
    <w:rsid w:val="004E4EB7"/>
    <w:rsid w:val="004E5060"/>
    <w:rsid w:val="004E5684"/>
    <w:rsid w:val="004E6DD7"/>
    <w:rsid w:val="004E6EC2"/>
    <w:rsid w:val="004F0246"/>
    <w:rsid w:val="004F0262"/>
    <w:rsid w:val="004F0CC8"/>
    <w:rsid w:val="004F0EBA"/>
    <w:rsid w:val="004F181D"/>
    <w:rsid w:val="004F1C49"/>
    <w:rsid w:val="004F23C0"/>
    <w:rsid w:val="004F2908"/>
    <w:rsid w:val="004F2937"/>
    <w:rsid w:val="004F2B91"/>
    <w:rsid w:val="004F3B0B"/>
    <w:rsid w:val="004F3F56"/>
    <w:rsid w:val="004F4A5A"/>
    <w:rsid w:val="004F4BDF"/>
    <w:rsid w:val="00501065"/>
    <w:rsid w:val="00501654"/>
    <w:rsid w:val="00501E1A"/>
    <w:rsid w:val="00502437"/>
    <w:rsid w:val="00502AE7"/>
    <w:rsid w:val="00502C1B"/>
    <w:rsid w:val="0050382C"/>
    <w:rsid w:val="005056E1"/>
    <w:rsid w:val="005059BA"/>
    <w:rsid w:val="005069CB"/>
    <w:rsid w:val="00510786"/>
    <w:rsid w:val="0051229A"/>
    <w:rsid w:val="0051306C"/>
    <w:rsid w:val="00513ADD"/>
    <w:rsid w:val="00514D47"/>
    <w:rsid w:val="005159A1"/>
    <w:rsid w:val="005163E3"/>
    <w:rsid w:val="00516419"/>
    <w:rsid w:val="00516E30"/>
    <w:rsid w:val="005174FC"/>
    <w:rsid w:val="00517611"/>
    <w:rsid w:val="005178D6"/>
    <w:rsid w:val="00517913"/>
    <w:rsid w:val="00517C8C"/>
    <w:rsid w:val="005201A2"/>
    <w:rsid w:val="00521130"/>
    <w:rsid w:val="00521AE3"/>
    <w:rsid w:val="00523FAD"/>
    <w:rsid w:val="0052482E"/>
    <w:rsid w:val="00524CAF"/>
    <w:rsid w:val="00524EF7"/>
    <w:rsid w:val="00525E95"/>
    <w:rsid w:val="00527CDB"/>
    <w:rsid w:val="00527CFD"/>
    <w:rsid w:val="005300A9"/>
    <w:rsid w:val="005319AA"/>
    <w:rsid w:val="00532846"/>
    <w:rsid w:val="00533B0B"/>
    <w:rsid w:val="00534CFC"/>
    <w:rsid w:val="00535409"/>
    <w:rsid w:val="005354B8"/>
    <w:rsid w:val="005354F3"/>
    <w:rsid w:val="00535FDA"/>
    <w:rsid w:val="0053630D"/>
    <w:rsid w:val="00536883"/>
    <w:rsid w:val="005369A9"/>
    <w:rsid w:val="0053724F"/>
    <w:rsid w:val="0054039C"/>
    <w:rsid w:val="005408BC"/>
    <w:rsid w:val="005411D7"/>
    <w:rsid w:val="0054145A"/>
    <w:rsid w:val="00541F03"/>
    <w:rsid w:val="00542005"/>
    <w:rsid w:val="00542728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786"/>
    <w:rsid w:val="00556F88"/>
    <w:rsid w:val="00557201"/>
    <w:rsid w:val="0055758F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03BF"/>
    <w:rsid w:val="00571715"/>
    <w:rsid w:val="0057191E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15F7"/>
    <w:rsid w:val="00581C85"/>
    <w:rsid w:val="00582124"/>
    <w:rsid w:val="0058231F"/>
    <w:rsid w:val="005838E9"/>
    <w:rsid w:val="00583CD0"/>
    <w:rsid w:val="00584708"/>
    <w:rsid w:val="00584A8E"/>
    <w:rsid w:val="00586573"/>
    <w:rsid w:val="00586D46"/>
    <w:rsid w:val="00586F2E"/>
    <w:rsid w:val="00587745"/>
    <w:rsid w:val="00591A5C"/>
    <w:rsid w:val="00593113"/>
    <w:rsid w:val="00593366"/>
    <w:rsid w:val="00593916"/>
    <w:rsid w:val="0059592C"/>
    <w:rsid w:val="0059611F"/>
    <w:rsid w:val="005A0775"/>
    <w:rsid w:val="005A19AB"/>
    <w:rsid w:val="005A1F1C"/>
    <w:rsid w:val="005A31E4"/>
    <w:rsid w:val="005A40A4"/>
    <w:rsid w:val="005A4425"/>
    <w:rsid w:val="005A448F"/>
    <w:rsid w:val="005A50C1"/>
    <w:rsid w:val="005A5BED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2DA3"/>
    <w:rsid w:val="005C3F0F"/>
    <w:rsid w:val="005C4213"/>
    <w:rsid w:val="005C4FD8"/>
    <w:rsid w:val="005C5817"/>
    <w:rsid w:val="005C591D"/>
    <w:rsid w:val="005C5FD4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9F0"/>
    <w:rsid w:val="005E2B49"/>
    <w:rsid w:val="005E2DEF"/>
    <w:rsid w:val="005E49E3"/>
    <w:rsid w:val="005E4AFC"/>
    <w:rsid w:val="005E5D2C"/>
    <w:rsid w:val="005E6054"/>
    <w:rsid w:val="005E7ADC"/>
    <w:rsid w:val="005F00E0"/>
    <w:rsid w:val="005F059D"/>
    <w:rsid w:val="005F09BF"/>
    <w:rsid w:val="005F0D52"/>
    <w:rsid w:val="005F12A4"/>
    <w:rsid w:val="005F1467"/>
    <w:rsid w:val="005F1952"/>
    <w:rsid w:val="005F1C6A"/>
    <w:rsid w:val="005F1EBE"/>
    <w:rsid w:val="005F26F3"/>
    <w:rsid w:val="005F3E52"/>
    <w:rsid w:val="005F4426"/>
    <w:rsid w:val="005F4C63"/>
    <w:rsid w:val="005F5406"/>
    <w:rsid w:val="005F557A"/>
    <w:rsid w:val="005F6BC3"/>
    <w:rsid w:val="005F6FCA"/>
    <w:rsid w:val="005F74AC"/>
    <w:rsid w:val="0060088B"/>
    <w:rsid w:val="00601B1C"/>
    <w:rsid w:val="00601BAF"/>
    <w:rsid w:val="00601F7F"/>
    <w:rsid w:val="006049A1"/>
    <w:rsid w:val="0060501B"/>
    <w:rsid w:val="006058FA"/>
    <w:rsid w:val="006059B5"/>
    <w:rsid w:val="00605FA3"/>
    <w:rsid w:val="0061129A"/>
    <w:rsid w:val="0061149A"/>
    <w:rsid w:val="00612D52"/>
    <w:rsid w:val="006134C1"/>
    <w:rsid w:val="00614355"/>
    <w:rsid w:val="00614AF0"/>
    <w:rsid w:val="00614C24"/>
    <w:rsid w:val="00616257"/>
    <w:rsid w:val="0062029B"/>
    <w:rsid w:val="00621B12"/>
    <w:rsid w:val="00622E1C"/>
    <w:rsid w:val="00622E29"/>
    <w:rsid w:val="00623240"/>
    <w:rsid w:val="00623E79"/>
    <w:rsid w:val="00623F69"/>
    <w:rsid w:val="006242F1"/>
    <w:rsid w:val="0062447F"/>
    <w:rsid w:val="00624B57"/>
    <w:rsid w:val="00624D8A"/>
    <w:rsid w:val="00625C26"/>
    <w:rsid w:val="00627253"/>
    <w:rsid w:val="00627305"/>
    <w:rsid w:val="00627779"/>
    <w:rsid w:val="00627E98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175F"/>
    <w:rsid w:val="00642F4B"/>
    <w:rsid w:val="00643AC7"/>
    <w:rsid w:val="006448E8"/>
    <w:rsid w:val="00644EAA"/>
    <w:rsid w:val="006461C9"/>
    <w:rsid w:val="006461D9"/>
    <w:rsid w:val="00650701"/>
    <w:rsid w:val="00653F44"/>
    <w:rsid w:val="0065444F"/>
    <w:rsid w:val="00654601"/>
    <w:rsid w:val="006548D2"/>
    <w:rsid w:val="00655315"/>
    <w:rsid w:val="006573ED"/>
    <w:rsid w:val="00657B68"/>
    <w:rsid w:val="00657C05"/>
    <w:rsid w:val="00660C10"/>
    <w:rsid w:val="00661646"/>
    <w:rsid w:val="0066197C"/>
    <w:rsid w:val="00661A2E"/>
    <w:rsid w:val="00661C40"/>
    <w:rsid w:val="00662E64"/>
    <w:rsid w:val="00662EE7"/>
    <w:rsid w:val="006634AA"/>
    <w:rsid w:val="00663C0A"/>
    <w:rsid w:val="00663EC7"/>
    <w:rsid w:val="00664BE3"/>
    <w:rsid w:val="00664F86"/>
    <w:rsid w:val="00665792"/>
    <w:rsid w:val="006677BE"/>
    <w:rsid w:val="00667D6C"/>
    <w:rsid w:val="00671BAB"/>
    <w:rsid w:val="006722A7"/>
    <w:rsid w:val="006723D8"/>
    <w:rsid w:val="006741DB"/>
    <w:rsid w:val="006748D0"/>
    <w:rsid w:val="006749B0"/>
    <w:rsid w:val="00675104"/>
    <w:rsid w:val="00675972"/>
    <w:rsid w:val="00676E1A"/>
    <w:rsid w:val="00677C07"/>
    <w:rsid w:val="00680A82"/>
    <w:rsid w:val="00680EC0"/>
    <w:rsid w:val="00681C01"/>
    <w:rsid w:val="00681EB0"/>
    <w:rsid w:val="006827C8"/>
    <w:rsid w:val="00682CCA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30F7"/>
    <w:rsid w:val="006950AE"/>
    <w:rsid w:val="006956FA"/>
    <w:rsid w:val="0069762D"/>
    <w:rsid w:val="00697E00"/>
    <w:rsid w:val="006A0C2A"/>
    <w:rsid w:val="006A0F7E"/>
    <w:rsid w:val="006A1B7B"/>
    <w:rsid w:val="006A2F29"/>
    <w:rsid w:val="006A3797"/>
    <w:rsid w:val="006A4034"/>
    <w:rsid w:val="006A417D"/>
    <w:rsid w:val="006A4B63"/>
    <w:rsid w:val="006A4C2D"/>
    <w:rsid w:val="006A4ED0"/>
    <w:rsid w:val="006A56A3"/>
    <w:rsid w:val="006A71E1"/>
    <w:rsid w:val="006A75F8"/>
    <w:rsid w:val="006A7F86"/>
    <w:rsid w:val="006B0A08"/>
    <w:rsid w:val="006B0DB9"/>
    <w:rsid w:val="006B2A0C"/>
    <w:rsid w:val="006B2F16"/>
    <w:rsid w:val="006B4582"/>
    <w:rsid w:val="006B48CF"/>
    <w:rsid w:val="006B5A8A"/>
    <w:rsid w:val="006B783F"/>
    <w:rsid w:val="006B7C66"/>
    <w:rsid w:val="006B7E25"/>
    <w:rsid w:val="006B7E80"/>
    <w:rsid w:val="006C1A8D"/>
    <w:rsid w:val="006C3708"/>
    <w:rsid w:val="006C4727"/>
    <w:rsid w:val="006C4B3C"/>
    <w:rsid w:val="006C4CD7"/>
    <w:rsid w:val="006C539A"/>
    <w:rsid w:val="006C57C0"/>
    <w:rsid w:val="006C5B24"/>
    <w:rsid w:val="006C5FCF"/>
    <w:rsid w:val="006C6350"/>
    <w:rsid w:val="006C6381"/>
    <w:rsid w:val="006C67EB"/>
    <w:rsid w:val="006C7C13"/>
    <w:rsid w:val="006D066C"/>
    <w:rsid w:val="006D0DD4"/>
    <w:rsid w:val="006D1388"/>
    <w:rsid w:val="006D2F41"/>
    <w:rsid w:val="006D43AF"/>
    <w:rsid w:val="006D4E1E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2A4"/>
    <w:rsid w:val="006E6A82"/>
    <w:rsid w:val="006F0BD6"/>
    <w:rsid w:val="006F1655"/>
    <w:rsid w:val="006F2168"/>
    <w:rsid w:val="006F23FB"/>
    <w:rsid w:val="006F2659"/>
    <w:rsid w:val="006F26B8"/>
    <w:rsid w:val="006F2C1C"/>
    <w:rsid w:val="006F37EF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2C80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162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42A5"/>
    <w:rsid w:val="00725271"/>
    <w:rsid w:val="00726285"/>
    <w:rsid w:val="00726DBF"/>
    <w:rsid w:val="0072755F"/>
    <w:rsid w:val="007303F7"/>
    <w:rsid w:val="0073073B"/>
    <w:rsid w:val="00730E93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1ACF"/>
    <w:rsid w:val="00742800"/>
    <w:rsid w:val="00742A31"/>
    <w:rsid w:val="00742F99"/>
    <w:rsid w:val="00743EEB"/>
    <w:rsid w:val="00743F74"/>
    <w:rsid w:val="00744E33"/>
    <w:rsid w:val="00744EE1"/>
    <w:rsid w:val="007450D9"/>
    <w:rsid w:val="00746254"/>
    <w:rsid w:val="00746546"/>
    <w:rsid w:val="00747B53"/>
    <w:rsid w:val="0075074D"/>
    <w:rsid w:val="007515AB"/>
    <w:rsid w:val="007516AD"/>
    <w:rsid w:val="00751FBF"/>
    <w:rsid w:val="00752C06"/>
    <w:rsid w:val="0075311A"/>
    <w:rsid w:val="007539DD"/>
    <w:rsid w:val="00753C50"/>
    <w:rsid w:val="00753D85"/>
    <w:rsid w:val="00756571"/>
    <w:rsid w:val="007569C5"/>
    <w:rsid w:val="00756A1B"/>
    <w:rsid w:val="007572AF"/>
    <w:rsid w:val="00757D0C"/>
    <w:rsid w:val="007608B8"/>
    <w:rsid w:val="00761533"/>
    <w:rsid w:val="007637F9"/>
    <w:rsid w:val="00763EA8"/>
    <w:rsid w:val="00764B18"/>
    <w:rsid w:val="00765506"/>
    <w:rsid w:val="007665C6"/>
    <w:rsid w:val="007675FC"/>
    <w:rsid w:val="00770764"/>
    <w:rsid w:val="0077082D"/>
    <w:rsid w:val="00770ACC"/>
    <w:rsid w:val="00771D55"/>
    <w:rsid w:val="0077206E"/>
    <w:rsid w:val="00772531"/>
    <w:rsid w:val="00772E7C"/>
    <w:rsid w:val="00772EB9"/>
    <w:rsid w:val="007750E4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3F5"/>
    <w:rsid w:val="00782AB8"/>
    <w:rsid w:val="00783138"/>
    <w:rsid w:val="00783981"/>
    <w:rsid w:val="00785BF2"/>
    <w:rsid w:val="007906B4"/>
    <w:rsid w:val="00791CF6"/>
    <w:rsid w:val="007939AA"/>
    <w:rsid w:val="00795973"/>
    <w:rsid w:val="007963FE"/>
    <w:rsid w:val="007964E6"/>
    <w:rsid w:val="00796BD6"/>
    <w:rsid w:val="00796D98"/>
    <w:rsid w:val="00797672"/>
    <w:rsid w:val="00797893"/>
    <w:rsid w:val="00797982"/>
    <w:rsid w:val="00797F73"/>
    <w:rsid w:val="007A09AE"/>
    <w:rsid w:val="007A0D6E"/>
    <w:rsid w:val="007A3F7B"/>
    <w:rsid w:val="007A4630"/>
    <w:rsid w:val="007A54D3"/>
    <w:rsid w:val="007A69CC"/>
    <w:rsid w:val="007A7C50"/>
    <w:rsid w:val="007B156A"/>
    <w:rsid w:val="007B263B"/>
    <w:rsid w:val="007B2DCC"/>
    <w:rsid w:val="007B3220"/>
    <w:rsid w:val="007B401C"/>
    <w:rsid w:val="007B49FB"/>
    <w:rsid w:val="007B4E6A"/>
    <w:rsid w:val="007B60EA"/>
    <w:rsid w:val="007B645F"/>
    <w:rsid w:val="007B673C"/>
    <w:rsid w:val="007B73FA"/>
    <w:rsid w:val="007B7A38"/>
    <w:rsid w:val="007C0BE5"/>
    <w:rsid w:val="007C1596"/>
    <w:rsid w:val="007C1E62"/>
    <w:rsid w:val="007C28D5"/>
    <w:rsid w:val="007C4AC7"/>
    <w:rsid w:val="007C4B11"/>
    <w:rsid w:val="007C4E71"/>
    <w:rsid w:val="007C5035"/>
    <w:rsid w:val="007C59DC"/>
    <w:rsid w:val="007C609B"/>
    <w:rsid w:val="007D09CB"/>
    <w:rsid w:val="007D0A00"/>
    <w:rsid w:val="007D283B"/>
    <w:rsid w:val="007D2850"/>
    <w:rsid w:val="007D2A08"/>
    <w:rsid w:val="007D2F00"/>
    <w:rsid w:val="007D3933"/>
    <w:rsid w:val="007D3A56"/>
    <w:rsid w:val="007D4FF0"/>
    <w:rsid w:val="007D58EE"/>
    <w:rsid w:val="007D5996"/>
    <w:rsid w:val="007D61ED"/>
    <w:rsid w:val="007D710B"/>
    <w:rsid w:val="007D73B3"/>
    <w:rsid w:val="007E0A96"/>
    <w:rsid w:val="007E171F"/>
    <w:rsid w:val="007E17F3"/>
    <w:rsid w:val="007E1CC4"/>
    <w:rsid w:val="007E269D"/>
    <w:rsid w:val="007E2B18"/>
    <w:rsid w:val="007E33CC"/>
    <w:rsid w:val="007E3C3C"/>
    <w:rsid w:val="007E4075"/>
    <w:rsid w:val="007E6DBB"/>
    <w:rsid w:val="007E6FCC"/>
    <w:rsid w:val="007E7393"/>
    <w:rsid w:val="007E7C5B"/>
    <w:rsid w:val="007F01AE"/>
    <w:rsid w:val="007F0BEA"/>
    <w:rsid w:val="007F15A4"/>
    <w:rsid w:val="007F2229"/>
    <w:rsid w:val="007F3410"/>
    <w:rsid w:val="007F5BD6"/>
    <w:rsid w:val="007F6514"/>
    <w:rsid w:val="007F7FFE"/>
    <w:rsid w:val="00800660"/>
    <w:rsid w:val="00800C9B"/>
    <w:rsid w:val="00801C6F"/>
    <w:rsid w:val="008022B5"/>
    <w:rsid w:val="008025F9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5B91"/>
    <w:rsid w:val="00806022"/>
    <w:rsid w:val="0080606D"/>
    <w:rsid w:val="008061A6"/>
    <w:rsid w:val="008061EB"/>
    <w:rsid w:val="00806262"/>
    <w:rsid w:val="00806F5F"/>
    <w:rsid w:val="00807638"/>
    <w:rsid w:val="0080798A"/>
    <w:rsid w:val="00807B8A"/>
    <w:rsid w:val="0081107F"/>
    <w:rsid w:val="00811EE1"/>
    <w:rsid w:val="0081225E"/>
    <w:rsid w:val="00812A6E"/>
    <w:rsid w:val="00812D73"/>
    <w:rsid w:val="0081339A"/>
    <w:rsid w:val="00813A3F"/>
    <w:rsid w:val="00813ADD"/>
    <w:rsid w:val="008150E2"/>
    <w:rsid w:val="0081547F"/>
    <w:rsid w:val="0081581E"/>
    <w:rsid w:val="00816DB2"/>
    <w:rsid w:val="008170A7"/>
    <w:rsid w:val="008171B9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63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2192"/>
    <w:rsid w:val="008433F9"/>
    <w:rsid w:val="00843805"/>
    <w:rsid w:val="00843E3F"/>
    <w:rsid w:val="008442EF"/>
    <w:rsid w:val="00844CB3"/>
    <w:rsid w:val="008456DB"/>
    <w:rsid w:val="008464E1"/>
    <w:rsid w:val="00846CC5"/>
    <w:rsid w:val="00847D27"/>
    <w:rsid w:val="00850C54"/>
    <w:rsid w:val="00851C05"/>
    <w:rsid w:val="00851C3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1CB1"/>
    <w:rsid w:val="0086209E"/>
    <w:rsid w:val="008624F5"/>
    <w:rsid w:val="0086254E"/>
    <w:rsid w:val="008631FC"/>
    <w:rsid w:val="008635E4"/>
    <w:rsid w:val="00864263"/>
    <w:rsid w:val="00864BB6"/>
    <w:rsid w:val="0086689E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4BF4"/>
    <w:rsid w:val="0087573B"/>
    <w:rsid w:val="00875A5F"/>
    <w:rsid w:val="00876012"/>
    <w:rsid w:val="008776FD"/>
    <w:rsid w:val="008806B8"/>
    <w:rsid w:val="00882118"/>
    <w:rsid w:val="00882833"/>
    <w:rsid w:val="00882AF5"/>
    <w:rsid w:val="00882F8B"/>
    <w:rsid w:val="00882FFB"/>
    <w:rsid w:val="00883592"/>
    <w:rsid w:val="008839F0"/>
    <w:rsid w:val="00883AC4"/>
    <w:rsid w:val="0088428A"/>
    <w:rsid w:val="008848CE"/>
    <w:rsid w:val="00885028"/>
    <w:rsid w:val="00885387"/>
    <w:rsid w:val="00885A45"/>
    <w:rsid w:val="0088671D"/>
    <w:rsid w:val="00887927"/>
    <w:rsid w:val="00887D9D"/>
    <w:rsid w:val="00887EBF"/>
    <w:rsid w:val="00890424"/>
    <w:rsid w:val="008906E2"/>
    <w:rsid w:val="00891682"/>
    <w:rsid w:val="008917EF"/>
    <w:rsid w:val="008917FB"/>
    <w:rsid w:val="00892B5E"/>
    <w:rsid w:val="00892FC4"/>
    <w:rsid w:val="0089354F"/>
    <w:rsid w:val="0089413F"/>
    <w:rsid w:val="008948FF"/>
    <w:rsid w:val="00894B6D"/>
    <w:rsid w:val="008951A5"/>
    <w:rsid w:val="008A05A9"/>
    <w:rsid w:val="008A106C"/>
    <w:rsid w:val="008A18C8"/>
    <w:rsid w:val="008A2300"/>
    <w:rsid w:val="008A2C9A"/>
    <w:rsid w:val="008A37AA"/>
    <w:rsid w:val="008A3FD0"/>
    <w:rsid w:val="008A4E98"/>
    <w:rsid w:val="008A6DBE"/>
    <w:rsid w:val="008A7C0C"/>
    <w:rsid w:val="008B022B"/>
    <w:rsid w:val="008B037B"/>
    <w:rsid w:val="008B0CE5"/>
    <w:rsid w:val="008B1228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4450"/>
    <w:rsid w:val="008C5B81"/>
    <w:rsid w:val="008C6314"/>
    <w:rsid w:val="008C673A"/>
    <w:rsid w:val="008C76F6"/>
    <w:rsid w:val="008C7CD0"/>
    <w:rsid w:val="008D0E35"/>
    <w:rsid w:val="008D0EA0"/>
    <w:rsid w:val="008D0EEB"/>
    <w:rsid w:val="008D20EF"/>
    <w:rsid w:val="008D249E"/>
    <w:rsid w:val="008D3E3D"/>
    <w:rsid w:val="008D3EFD"/>
    <w:rsid w:val="008D44A6"/>
    <w:rsid w:val="008D58FE"/>
    <w:rsid w:val="008D5A7C"/>
    <w:rsid w:val="008D5BCA"/>
    <w:rsid w:val="008D60F6"/>
    <w:rsid w:val="008D7A82"/>
    <w:rsid w:val="008D7EDC"/>
    <w:rsid w:val="008E0786"/>
    <w:rsid w:val="008E229E"/>
    <w:rsid w:val="008E4772"/>
    <w:rsid w:val="008E4BB4"/>
    <w:rsid w:val="008E5310"/>
    <w:rsid w:val="008E54FB"/>
    <w:rsid w:val="008E5577"/>
    <w:rsid w:val="008E5F5F"/>
    <w:rsid w:val="008E6CD3"/>
    <w:rsid w:val="008E7449"/>
    <w:rsid w:val="008E79A2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0F27"/>
    <w:rsid w:val="00911729"/>
    <w:rsid w:val="00911DB7"/>
    <w:rsid w:val="00911E32"/>
    <w:rsid w:val="00912558"/>
    <w:rsid w:val="00912D80"/>
    <w:rsid w:val="0091302F"/>
    <w:rsid w:val="00914CEB"/>
    <w:rsid w:val="00914F51"/>
    <w:rsid w:val="00915413"/>
    <w:rsid w:val="00915B33"/>
    <w:rsid w:val="00915C3E"/>
    <w:rsid w:val="00915E15"/>
    <w:rsid w:val="0091606B"/>
    <w:rsid w:val="0091647F"/>
    <w:rsid w:val="00916724"/>
    <w:rsid w:val="00920C10"/>
    <w:rsid w:val="00920F13"/>
    <w:rsid w:val="00922472"/>
    <w:rsid w:val="00922AAB"/>
    <w:rsid w:val="00923887"/>
    <w:rsid w:val="00923E2C"/>
    <w:rsid w:val="00925EB2"/>
    <w:rsid w:val="009263BB"/>
    <w:rsid w:val="0092649B"/>
    <w:rsid w:val="00926D34"/>
    <w:rsid w:val="009275CE"/>
    <w:rsid w:val="0093096B"/>
    <w:rsid w:val="00930CD2"/>
    <w:rsid w:val="00931356"/>
    <w:rsid w:val="0093138D"/>
    <w:rsid w:val="00931DBE"/>
    <w:rsid w:val="0093321B"/>
    <w:rsid w:val="00933CD5"/>
    <w:rsid w:val="00936F0B"/>
    <w:rsid w:val="009409A6"/>
    <w:rsid w:val="00940B00"/>
    <w:rsid w:val="00940F0E"/>
    <w:rsid w:val="00941123"/>
    <w:rsid w:val="0094233A"/>
    <w:rsid w:val="00942666"/>
    <w:rsid w:val="00944E99"/>
    <w:rsid w:val="00944F73"/>
    <w:rsid w:val="00945338"/>
    <w:rsid w:val="0094557C"/>
    <w:rsid w:val="00946543"/>
    <w:rsid w:val="00946975"/>
    <w:rsid w:val="009473B2"/>
    <w:rsid w:val="009473EF"/>
    <w:rsid w:val="009500AB"/>
    <w:rsid w:val="00951960"/>
    <w:rsid w:val="00952D5F"/>
    <w:rsid w:val="009552B1"/>
    <w:rsid w:val="009555B7"/>
    <w:rsid w:val="00956395"/>
    <w:rsid w:val="009606B2"/>
    <w:rsid w:val="00966813"/>
    <w:rsid w:val="00967E7A"/>
    <w:rsid w:val="00970EB7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0657"/>
    <w:rsid w:val="0099107D"/>
    <w:rsid w:val="00993B6E"/>
    <w:rsid w:val="009947D2"/>
    <w:rsid w:val="009954CB"/>
    <w:rsid w:val="009955AA"/>
    <w:rsid w:val="00995899"/>
    <w:rsid w:val="00996029"/>
    <w:rsid w:val="00997080"/>
    <w:rsid w:val="00997450"/>
    <w:rsid w:val="009A0100"/>
    <w:rsid w:val="009A0F78"/>
    <w:rsid w:val="009A1A2A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3D8B"/>
    <w:rsid w:val="009B483E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388"/>
    <w:rsid w:val="009C3B28"/>
    <w:rsid w:val="009C4B45"/>
    <w:rsid w:val="009C4C98"/>
    <w:rsid w:val="009C6B32"/>
    <w:rsid w:val="009C7783"/>
    <w:rsid w:val="009D08A1"/>
    <w:rsid w:val="009D09EA"/>
    <w:rsid w:val="009D0EF5"/>
    <w:rsid w:val="009D20F5"/>
    <w:rsid w:val="009D3F6A"/>
    <w:rsid w:val="009D5077"/>
    <w:rsid w:val="009D50A7"/>
    <w:rsid w:val="009D6BCE"/>
    <w:rsid w:val="009D6F5F"/>
    <w:rsid w:val="009D7DFB"/>
    <w:rsid w:val="009E2616"/>
    <w:rsid w:val="009E33FA"/>
    <w:rsid w:val="009E4E03"/>
    <w:rsid w:val="009E5D05"/>
    <w:rsid w:val="009E7F11"/>
    <w:rsid w:val="009F00BF"/>
    <w:rsid w:val="009F0517"/>
    <w:rsid w:val="009F0751"/>
    <w:rsid w:val="009F22E2"/>
    <w:rsid w:val="009F23C0"/>
    <w:rsid w:val="009F34E1"/>
    <w:rsid w:val="009F3525"/>
    <w:rsid w:val="009F4C1F"/>
    <w:rsid w:val="009F5D92"/>
    <w:rsid w:val="009F666F"/>
    <w:rsid w:val="009F6715"/>
    <w:rsid w:val="009F680A"/>
    <w:rsid w:val="009F694D"/>
    <w:rsid w:val="009F72B3"/>
    <w:rsid w:val="009F78A5"/>
    <w:rsid w:val="00A001A6"/>
    <w:rsid w:val="00A001F0"/>
    <w:rsid w:val="00A01DF2"/>
    <w:rsid w:val="00A0216A"/>
    <w:rsid w:val="00A02FED"/>
    <w:rsid w:val="00A030E5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1805"/>
    <w:rsid w:val="00A12027"/>
    <w:rsid w:val="00A124FD"/>
    <w:rsid w:val="00A13717"/>
    <w:rsid w:val="00A139E4"/>
    <w:rsid w:val="00A147E8"/>
    <w:rsid w:val="00A152C1"/>
    <w:rsid w:val="00A1623E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0415"/>
    <w:rsid w:val="00A41139"/>
    <w:rsid w:val="00A422F2"/>
    <w:rsid w:val="00A42433"/>
    <w:rsid w:val="00A42676"/>
    <w:rsid w:val="00A42C1C"/>
    <w:rsid w:val="00A43A45"/>
    <w:rsid w:val="00A4479C"/>
    <w:rsid w:val="00A500D9"/>
    <w:rsid w:val="00A5175D"/>
    <w:rsid w:val="00A51B54"/>
    <w:rsid w:val="00A51BC1"/>
    <w:rsid w:val="00A51E93"/>
    <w:rsid w:val="00A5386A"/>
    <w:rsid w:val="00A53BDF"/>
    <w:rsid w:val="00A53E86"/>
    <w:rsid w:val="00A54063"/>
    <w:rsid w:val="00A542CE"/>
    <w:rsid w:val="00A54376"/>
    <w:rsid w:val="00A543D0"/>
    <w:rsid w:val="00A5472B"/>
    <w:rsid w:val="00A549A5"/>
    <w:rsid w:val="00A55DEC"/>
    <w:rsid w:val="00A57990"/>
    <w:rsid w:val="00A57E28"/>
    <w:rsid w:val="00A6088A"/>
    <w:rsid w:val="00A60938"/>
    <w:rsid w:val="00A62E1C"/>
    <w:rsid w:val="00A63E7B"/>
    <w:rsid w:val="00A662F0"/>
    <w:rsid w:val="00A66975"/>
    <w:rsid w:val="00A66C68"/>
    <w:rsid w:val="00A6713F"/>
    <w:rsid w:val="00A67B12"/>
    <w:rsid w:val="00A70290"/>
    <w:rsid w:val="00A708EF"/>
    <w:rsid w:val="00A70BCD"/>
    <w:rsid w:val="00A7307F"/>
    <w:rsid w:val="00A7317D"/>
    <w:rsid w:val="00A73E75"/>
    <w:rsid w:val="00A74418"/>
    <w:rsid w:val="00A74964"/>
    <w:rsid w:val="00A75376"/>
    <w:rsid w:val="00A75550"/>
    <w:rsid w:val="00A75AFA"/>
    <w:rsid w:val="00A7635C"/>
    <w:rsid w:val="00A76575"/>
    <w:rsid w:val="00A76752"/>
    <w:rsid w:val="00A7682E"/>
    <w:rsid w:val="00A76919"/>
    <w:rsid w:val="00A76DFE"/>
    <w:rsid w:val="00A7704F"/>
    <w:rsid w:val="00A770A6"/>
    <w:rsid w:val="00A77BFC"/>
    <w:rsid w:val="00A77C2C"/>
    <w:rsid w:val="00A77DBB"/>
    <w:rsid w:val="00A801BF"/>
    <w:rsid w:val="00A80280"/>
    <w:rsid w:val="00A81062"/>
    <w:rsid w:val="00A822D2"/>
    <w:rsid w:val="00A8295F"/>
    <w:rsid w:val="00A83003"/>
    <w:rsid w:val="00A837D9"/>
    <w:rsid w:val="00A84283"/>
    <w:rsid w:val="00A84B79"/>
    <w:rsid w:val="00A84BCA"/>
    <w:rsid w:val="00A85C9F"/>
    <w:rsid w:val="00A861A6"/>
    <w:rsid w:val="00A86ED7"/>
    <w:rsid w:val="00A87180"/>
    <w:rsid w:val="00A875FD"/>
    <w:rsid w:val="00A8772C"/>
    <w:rsid w:val="00A87DBA"/>
    <w:rsid w:val="00A90914"/>
    <w:rsid w:val="00A916D4"/>
    <w:rsid w:val="00A91FB8"/>
    <w:rsid w:val="00A927FC"/>
    <w:rsid w:val="00A951C2"/>
    <w:rsid w:val="00A95C37"/>
    <w:rsid w:val="00A9684A"/>
    <w:rsid w:val="00A96BFF"/>
    <w:rsid w:val="00A97467"/>
    <w:rsid w:val="00A97CF9"/>
    <w:rsid w:val="00AA002C"/>
    <w:rsid w:val="00AA0C90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3A6"/>
    <w:rsid w:val="00AC2565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D799B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822"/>
    <w:rsid w:val="00AE5D49"/>
    <w:rsid w:val="00AE6C80"/>
    <w:rsid w:val="00AE6F82"/>
    <w:rsid w:val="00AF1CB5"/>
    <w:rsid w:val="00AF2892"/>
    <w:rsid w:val="00AF2C72"/>
    <w:rsid w:val="00AF374F"/>
    <w:rsid w:val="00AF3783"/>
    <w:rsid w:val="00AF3924"/>
    <w:rsid w:val="00AF3A3F"/>
    <w:rsid w:val="00AF4F85"/>
    <w:rsid w:val="00AF5015"/>
    <w:rsid w:val="00AF5D74"/>
    <w:rsid w:val="00AF5DC0"/>
    <w:rsid w:val="00AF6344"/>
    <w:rsid w:val="00AF69AF"/>
    <w:rsid w:val="00AF7CFD"/>
    <w:rsid w:val="00B00A4B"/>
    <w:rsid w:val="00B02333"/>
    <w:rsid w:val="00B02494"/>
    <w:rsid w:val="00B03399"/>
    <w:rsid w:val="00B03EF8"/>
    <w:rsid w:val="00B03FEF"/>
    <w:rsid w:val="00B04231"/>
    <w:rsid w:val="00B04483"/>
    <w:rsid w:val="00B04942"/>
    <w:rsid w:val="00B04F9C"/>
    <w:rsid w:val="00B05397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5D6"/>
    <w:rsid w:val="00B15933"/>
    <w:rsid w:val="00B15AAE"/>
    <w:rsid w:val="00B1653C"/>
    <w:rsid w:val="00B17513"/>
    <w:rsid w:val="00B20059"/>
    <w:rsid w:val="00B22471"/>
    <w:rsid w:val="00B2253B"/>
    <w:rsid w:val="00B22926"/>
    <w:rsid w:val="00B2333A"/>
    <w:rsid w:val="00B23B13"/>
    <w:rsid w:val="00B26562"/>
    <w:rsid w:val="00B2691F"/>
    <w:rsid w:val="00B30BC3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477DC"/>
    <w:rsid w:val="00B50B15"/>
    <w:rsid w:val="00B513F1"/>
    <w:rsid w:val="00B51B43"/>
    <w:rsid w:val="00B521B8"/>
    <w:rsid w:val="00B52344"/>
    <w:rsid w:val="00B5264C"/>
    <w:rsid w:val="00B526FD"/>
    <w:rsid w:val="00B54B2B"/>
    <w:rsid w:val="00B54F8B"/>
    <w:rsid w:val="00B5516E"/>
    <w:rsid w:val="00B5797B"/>
    <w:rsid w:val="00B62802"/>
    <w:rsid w:val="00B634DB"/>
    <w:rsid w:val="00B63D96"/>
    <w:rsid w:val="00B63E74"/>
    <w:rsid w:val="00B6494A"/>
    <w:rsid w:val="00B659C6"/>
    <w:rsid w:val="00B65CC6"/>
    <w:rsid w:val="00B66EC1"/>
    <w:rsid w:val="00B6736A"/>
    <w:rsid w:val="00B67C1D"/>
    <w:rsid w:val="00B67F60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77119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3E2"/>
    <w:rsid w:val="00B96943"/>
    <w:rsid w:val="00B96A3F"/>
    <w:rsid w:val="00B97477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71A"/>
    <w:rsid w:val="00BB79C5"/>
    <w:rsid w:val="00BC1555"/>
    <w:rsid w:val="00BC175B"/>
    <w:rsid w:val="00BC1E73"/>
    <w:rsid w:val="00BC2093"/>
    <w:rsid w:val="00BC26C8"/>
    <w:rsid w:val="00BC2B7C"/>
    <w:rsid w:val="00BC2FB5"/>
    <w:rsid w:val="00BC428C"/>
    <w:rsid w:val="00BC430D"/>
    <w:rsid w:val="00BC4EF3"/>
    <w:rsid w:val="00BC5483"/>
    <w:rsid w:val="00BC666A"/>
    <w:rsid w:val="00BC6BEB"/>
    <w:rsid w:val="00BC6F23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0712"/>
    <w:rsid w:val="00BE1511"/>
    <w:rsid w:val="00BE2B05"/>
    <w:rsid w:val="00BE3872"/>
    <w:rsid w:val="00BE47C2"/>
    <w:rsid w:val="00BE4961"/>
    <w:rsid w:val="00BE4C6E"/>
    <w:rsid w:val="00BE5750"/>
    <w:rsid w:val="00BE6210"/>
    <w:rsid w:val="00BE68F2"/>
    <w:rsid w:val="00BE69E0"/>
    <w:rsid w:val="00BE767C"/>
    <w:rsid w:val="00BE7E95"/>
    <w:rsid w:val="00BF0418"/>
    <w:rsid w:val="00BF1455"/>
    <w:rsid w:val="00BF213B"/>
    <w:rsid w:val="00BF2D9D"/>
    <w:rsid w:val="00BF501A"/>
    <w:rsid w:val="00BF6483"/>
    <w:rsid w:val="00BF793A"/>
    <w:rsid w:val="00BF7E1C"/>
    <w:rsid w:val="00C004B7"/>
    <w:rsid w:val="00C01303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1F7"/>
    <w:rsid w:val="00C072C8"/>
    <w:rsid w:val="00C0746E"/>
    <w:rsid w:val="00C07C32"/>
    <w:rsid w:val="00C11452"/>
    <w:rsid w:val="00C11E2A"/>
    <w:rsid w:val="00C122AA"/>
    <w:rsid w:val="00C1238B"/>
    <w:rsid w:val="00C1305D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266E"/>
    <w:rsid w:val="00C3441E"/>
    <w:rsid w:val="00C348F1"/>
    <w:rsid w:val="00C35C9B"/>
    <w:rsid w:val="00C35CFE"/>
    <w:rsid w:val="00C36B31"/>
    <w:rsid w:val="00C37478"/>
    <w:rsid w:val="00C37AB4"/>
    <w:rsid w:val="00C40C6A"/>
    <w:rsid w:val="00C4146D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2FCC"/>
    <w:rsid w:val="00C632EA"/>
    <w:rsid w:val="00C64480"/>
    <w:rsid w:val="00C64F52"/>
    <w:rsid w:val="00C65FFD"/>
    <w:rsid w:val="00C6613E"/>
    <w:rsid w:val="00C66302"/>
    <w:rsid w:val="00C664A6"/>
    <w:rsid w:val="00C676CD"/>
    <w:rsid w:val="00C678BD"/>
    <w:rsid w:val="00C67EB4"/>
    <w:rsid w:val="00C7081C"/>
    <w:rsid w:val="00C721CC"/>
    <w:rsid w:val="00C7260B"/>
    <w:rsid w:val="00C73A16"/>
    <w:rsid w:val="00C75844"/>
    <w:rsid w:val="00C75B0D"/>
    <w:rsid w:val="00C77849"/>
    <w:rsid w:val="00C77DCB"/>
    <w:rsid w:val="00C81B4E"/>
    <w:rsid w:val="00C82EB7"/>
    <w:rsid w:val="00C83B4C"/>
    <w:rsid w:val="00C85D32"/>
    <w:rsid w:val="00C87848"/>
    <w:rsid w:val="00C8787F"/>
    <w:rsid w:val="00C87A1C"/>
    <w:rsid w:val="00C9005E"/>
    <w:rsid w:val="00C907FD"/>
    <w:rsid w:val="00C916BE"/>
    <w:rsid w:val="00C91727"/>
    <w:rsid w:val="00C93669"/>
    <w:rsid w:val="00C938DA"/>
    <w:rsid w:val="00C93F2F"/>
    <w:rsid w:val="00C95E5D"/>
    <w:rsid w:val="00C96751"/>
    <w:rsid w:val="00C96811"/>
    <w:rsid w:val="00C96D17"/>
    <w:rsid w:val="00C9750E"/>
    <w:rsid w:val="00C977F1"/>
    <w:rsid w:val="00C97EF4"/>
    <w:rsid w:val="00CA0554"/>
    <w:rsid w:val="00CA05B6"/>
    <w:rsid w:val="00CA0C5A"/>
    <w:rsid w:val="00CA0F46"/>
    <w:rsid w:val="00CA10AA"/>
    <w:rsid w:val="00CA3CEE"/>
    <w:rsid w:val="00CA40A6"/>
    <w:rsid w:val="00CA457B"/>
    <w:rsid w:val="00CA515A"/>
    <w:rsid w:val="00CA5F38"/>
    <w:rsid w:val="00CA75BF"/>
    <w:rsid w:val="00CA7E3B"/>
    <w:rsid w:val="00CB053B"/>
    <w:rsid w:val="00CB163D"/>
    <w:rsid w:val="00CB1AA3"/>
    <w:rsid w:val="00CB2FAB"/>
    <w:rsid w:val="00CB3346"/>
    <w:rsid w:val="00CB47BC"/>
    <w:rsid w:val="00CB4D5B"/>
    <w:rsid w:val="00CB4DF3"/>
    <w:rsid w:val="00CB4F60"/>
    <w:rsid w:val="00CB5102"/>
    <w:rsid w:val="00CB56F3"/>
    <w:rsid w:val="00CB6788"/>
    <w:rsid w:val="00CC106D"/>
    <w:rsid w:val="00CC1315"/>
    <w:rsid w:val="00CC2DFE"/>
    <w:rsid w:val="00CC353F"/>
    <w:rsid w:val="00CC3EEC"/>
    <w:rsid w:val="00CC47D2"/>
    <w:rsid w:val="00CC4AB7"/>
    <w:rsid w:val="00CC4B61"/>
    <w:rsid w:val="00CC4D24"/>
    <w:rsid w:val="00CC5D31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547"/>
    <w:rsid w:val="00CD4F34"/>
    <w:rsid w:val="00CD52E5"/>
    <w:rsid w:val="00CD56B8"/>
    <w:rsid w:val="00CD638E"/>
    <w:rsid w:val="00CD6963"/>
    <w:rsid w:val="00CD7706"/>
    <w:rsid w:val="00CE14FF"/>
    <w:rsid w:val="00CE1FA8"/>
    <w:rsid w:val="00CE28E9"/>
    <w:rsid w:val="00CE29F2"/>
    <w:rsid w:val="00CE32CF"/>
    <w:rsid w:val="00CE3CD1"/>
    <w:rsid w:val="00CE3E7C"/>
    <w:rsid w:val="00CE4243"/>
    <w:rsid w:val="00CE488D"/>
    <w:rsid w:val="00CE6D42"/>
    <w:rsid w:val="00CF11AC"/>
    <w:rsid w:val="00CF12B4"/>
    <w:rsid w:val="00CF1458"/>
    <w:rsid w:val="00CF1FA5"/>
    <w:rsid w:val="00CF26F8"/>
    <w:rsid w:val="00CF3431"/>
    <w:rsid w:val="00CF4868"/>
    <w:rsid w:val="00CF5DA0"/>
    <w:rsid w:val="00CF61EA"/>
    <w:rsid w:val="00CF620C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B30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51CF"/>
    <w:rsid w:val="00D16A64"/>
    <w:rsid w:val="00D17254"/>
    <w:rsid w:val="00D17516"/>
    <w:rsid w:val="00D17989"/>
    <w:rsid w:val="00D22092"/>
    <w:rsid w:val="00D223C1"/>
    <w:rsid w:val="00D2242F"/>
    <w:rsid w:val="00D22952"/>
    <w:rsid w:val="00D22AA1"/>
    <w:rsid w:val="00D22C11"/>
    <w:rsid w:val="00D22F9C"/>
    <w:rsid w:val="00D23728"/>
    <w:rsid w:val="00D23A23"/>
    <w:rsid w:val="00D23C5E"/>
    <w:rsid w:val="00D23E78"/>
    <w:rsid w:val="00D253CD"/>
    <w:rsid w:val="00D260CE"/>
    <w:rsid w:val="00D2675D"/>
    <w:rsid w:val="00D30266"/>
    <w:rsid w:val="00D30972"/>
    <w:rsid w:val="00D3102F"/>
    <w:rsid w:val="00D31B0C"/>
    <w:rsid w:val="00D31E3C"/>
    <w:rsid w:val="00D31E79"/>
    <w:rsid w:val="00D32DF7"/>
    <w:rsid w:val="00D33DCA"/>
    <w:rsid w:val="00D340E8"/>
    <w:rsid w:val="00D3533D"/>
    <w:rsid w:val="00D35ACA"/>
    <w:rsid w:val="00D36526"/>
    <w:rsid w:val="00D372A3"/>
    <w:rsid w:val="00D37AF4"/>
    <w:rsid w:val="00D37C51"/>
    <w:rsid w:val="00D401D7"/>
    <w:rsid w:val="00D40234"/>
    <w:rsid w:val="00D40EC1"/>
    <w:rsid w:val="00D417C8"/>
    <w:rsid w:val="00D41890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21B5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1BC"/>
    <w:rsid w:val="00D605B2"/>
    <w:rsid w:val="00D60F04"/>
    <w:rsid w:val="00D618F3"/>
    <w:rsid w:val="00D62416"/>
    <w:rsid w:val="00D6257F"/>
    <w:rsid w:val="00D62F51"/>
    <w:rsid w:val="00D637B3"/>
    <w:rsid w:val="00D638ED"/>
    <w:rsid w:val="00D63CDB"/>
    <w:rsid w:val="00D644D7"/>
    <w:rsid w:val="00D648A4"/>
    <w:rsid w:val="00D64D98"/>
    <w:rsid w:val="00D64DD8"/>
    <w:rsid w:val="00D6511B"/>
    <w:rsid w:val="00D664E9"/>
    <w:rsid w:val="00D66A45"/>
    <w:rsid w:val="00D67627"/>
    <w:rsid w:val="00D709B9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6E32"/>
    <w:rsid w:val="00D7709E"/>
    <w:rsid w:val="00D77281"/>
    <w:rsid w:val="00D7793F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160"/>
    <w:rsid w:val="00D86C5F"/>
    <w:rsid w:val="00D87848"/>
    <w:rsid w:val="00D87D32"/>
    <w:rsid w:val="00D87EE2"/>
    <w:rsid w:val="00D90125"/>
    <w:rsid w:val="00D908BA"/>
    <w:rsid w:val="00D9093A"/>
    <w:rsid w:val="00D91BC9"/>
    <w:rsid w:val="00D92423"/>
    <w:rsid w:val="00D92EC0"/>
    <w:rsid w:val="00D92F65"/>
    <w:rsid w:val="00D930E6"/>
    <w:rsid w:val="00D9384B"/>
    <w:rsid w:val="00D94126"/>
    <w:rsid w:val="00D94514"/>
    <w:rsid w:val="00D94CA1"/>
    <w:rsid w:val="00D95896"/>
    <w:rsid w:val="00D95E80"/>
    <w:rsid w:val="00D9613F"/>
    <w:rsid w:val="00D977E4"/>
    <w:rsid w:val="00DA0A6E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63C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6523"/>
    <w:rsid w:val="00DC716D"/>
    <w:rsid w:val="00DC72DC"/>
    <w:rsid w:val="00DC76EA"/>
    <w:rsid w:val="00DC7F6F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0D92"/>
    <w:rsid w:val="00DE1240"/>
    <w:rsid w:val="00DE2AC4"/>
    <w:rsid w:val="00DE2ADB"/>
    <w:rsid w:val="00DE2B0F"/>
    <w:rsid w:val="00DE2C87"/>
    <w:rsid w:val="00DE348D"/>
    <w:rsid w:val="00DE3590"/>
    <w:rsid w:val="00DE3944"/>
    <w:rsid w:val="00DE3AD1"/>
    <w:rsid w:val="00DE3FD8"/>
    <w:rsid w:val="00DE4036"/>
    <w:rsid w:val="00DE4639"/>
    <w:rsid w:val="00DE4BD9"/>
    <w:rsid w:val="00DE5EC3"/>
    <w:rsid w:val="00DE6B73"/>
    <w:rsid w:val="00DE76D0"/>
    <w:rsid w:val="00DF0987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39F"/>
    <w:rsid w:val="00DF7CC5"/>
    <w:rsid w:val="00E027DA"/>
    <w:rsid w:val="00E02E5E"/>
    <w:rsid w:val="00E032F1"/>
    <w:rsid w:val="00E03BB9"/>
    <w:rsid w:val="00E04374"/>
    <w:rsid w:val="00E05FDC"/>
    <w:rsid w:val="00E06287"/>
    <w:rsid w:val="00E06A0F"/>
    <w:rsid w:val="00E06E47"/>
    <w:rsid w:val="00E07EDF"/>
    <w:rsid w:val="00E101C3"/>
    <w:rsid w:val="00E11221"/>
    <w:rsid w:val="00E121E4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2CDC"/>
    <w:rsid w:val="00E23380"/>
    <w:rsid w:val="00E2355E"/>
    <w:rsid w:val="00E23D1A"/>
    <w:rsid w:val="00E24499"/>
    <w:rsid w:val="00E24690"/>
    <w:rsid w:val="00E24A7C"/>
    <w:rsid w:val="00E26551"/>
    <w:rsid w:val="00E26EA6"/>
    <w:rsid w:val="00E26ECF"/>
    <w:rsid w:val="00E30392"/>
    <w:rsid w:val="00E3065A"/>
    <w:rsid w:val="00E30D62"/>
    <w:rsid w:val="00E31DB7"/>
    <w:rsid w:val="00E348A5"/>
    <w:rsid w:val="00E34C92"/>
    <w:rsid w:val="00E34EF1"/>
    <w:rsid w:val="00E350D7"/>
    <w:rsid w:val="00E3554C"/>
    <w:rsid w:val="00E358F8"/>
    <w:rsid w:val="00E36057"/>
    <w:rsid w:val="00E37779"/>
    <w:rsid w:val="00E41435"/>
    <w:rsid w:val="00E41C93"/>
    <w:rsid w:val="00E429C1"/>
    <w:rsid w:val="00E43A73"/>
    <w:rsid w:val="00E442EB"/>
    <w:rsid w:val="00E449D5"/>
    <w:rsid w:val="00E46867"/>
    <w:rsid w:val="00E504EC"/>
    <w:rsid w:val="00E513DA"/>
    <w:rsid w:val="00E51812"/>
    <w:rsid w:val="00E52022"/>
    <w:rsid w:val="00E527EA"/>
    <w:rsid w:val="00E539D6"/>
    <w:rsid w:val="00E54D03"/>
    <w:rsid w:val="00E5595B"/>
    <w:rsid w:val="00E56C8C"/>
    <w:rsid w:val="00E57644"/>
    <w:rsid w:val="00E57AC8"/>
    <w:rsid w:val="00E605A0"/>
    <w:rsid w:val="00E60BD5"/>
    <w:rsid w:val="00E61BBD"/>
    <w:rsid w:val="00E626E3"/>
    <w:rsid w:val="00E62D47"/>
    <w:rsid w:val="00E62DA2"/>
    <w:rsid w:val="00E6360E"/>
    <w:rsid w:val="00E63D54"/>
    <w:rsid w:val="00E64A5F"/>
    <w:rsid w:val="00E6585D"/>
    <w:rsid w:val="00E659A2"/>
    <w:rsid w:val="00E66134"/>
    <w:rsid w:val="00E666B4"/>
    <w:rsid w:val="00E7013A"/>
    <w:rsid w:val="00E70555"/>
    <w:rsid w:val="00E71C3C"/>
    <w:rsid w:val="00E7205B"/>
    <w:rsid w:val="00E7354D"/>
    <w:rsid w:val="00E738BD"/>
    <w:rsid w:val="00E7390D"/>
    <w:rsid w:val="00E73BC1"/>
    <w:rsid w:val="00E755EE"/>
    <w:rsid w:val="00E757C5"/>
    <w:rsid w:val="00E75EF0"/>
    <w:rsid w:val="00E76F8E"/>
    <w:rsid w:val="00E81027"/>
    <w:rsid w:val="00E8198F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C8D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3819"/>
    <w:rsid w:val="00EB43CD"/>
    <w:rsid w:val="00EB5C1E"/>
    <w:rsid w:val="00EB672F"/>
    <w:rsid w:val="00EB6F47"/>
    <w:rsid w:val="00EB7632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6E8D"/>
    <w:rsid w:val="00EC7084"/>
    <w:rsid w:val="00EC7F44"/>
    <w:rsid w:val="00ED05F4"/>
    <w:rsid w:val="00ED0AC3"/>
    <w:rsid w:val="00ED20F6"/>
    <w:rsid w:val="00ED2A26"/>
    <w:rsid w:val="00ED3362"/>
    <w:rsid w:val="00ED40E9"/>
    <w:rsid w:val="00ED5907"/>
    <w:rsid w:val="00ED5D6F"/>
    <w:rsid w:val="00ED6DEE"/>
    <w:rsid w:val="00ED7358"/>
    <w:rsid w:val="00ED766E"/>
    <w:rsid w:val="00ED7811"/>
    <w:rsid w:val="00ED7F1A"/>
    <w:rsid w:val="00EE020C"/>
    <w:rsid w:val="00EE0697"/>
    <w:rsid w:val="00EE0800"/>
    <w:rsid w:val="00EE0B12"/>
    <w:rsid w:val="00EE0DB1"/>
    <w:rsid w:val="00EE149C"/>
    <w:rsid w:val="00EE1B4C"/>
    <w:rsid w:val="00EE1B95"/>
    <w:rsid w:val="00EE2A96"/>
    <w:rsid w:val="00EE3227"/>
    <w:rsid w:val="00EE35CD"/>
    <w:rsid w:val="00EE3F39"/>
    <w:rsid w:val="00EE409D"/>
    <w:rsid w:val="00EE4529"/>
    <w:rsid w:val="00EE4EA6"/>
    <w:rsid w:val="00EE4F73"/>
    <w:rsid w:val="00EE507A"/>
    <w:rsid w:val="00EE5E35"/>
    <w:rsid w:val="00EE6E64"/>
    <w:rsid w:val="00EE7DE8"/>
    <w:rsid w:val="00EF00AF"/>
    <w:rsid w:val="00EF0602"/>
    <w:rsid w:val="00EF0AE6"/>
    <w:rsid w:val="00EF109F"/>
    <w:rsid w:val="00EF4CE9"/>
    <w:rsid w:val="00EF4D68"/>
    <w:rsid w:val="00EF551C"/>
    <w:rsid w:val="00EF61ED"/>
    <w:rsid w:val="00EF6511"/>
    <w:rsid w:val="00EF7BE2"/>
    <w:rsid w:val="00F00C52"/>
    <w:rsid w:val="00F011AF"/>
    <w:rsid w:val="00F014ED"/>
    <w:rsid w:val="00F02C51"/>
    <w:rsid w:val="00F02F7C"/>
    <w:rsid w:val="00F03034"/>
    <w:rsid w:val="00F04BAF"/>
    <w:rsid w:val="00F04FC3"/>
    <w:rsid w:val="00F0541F"/>
    <w:rsid w:val="00F0599A"/>
    <w:rsid w:val="00F07E3C"/>
    <w:rsid w:val="00F11850"/>
    <w:rsid w:val="00F11C8F"/>
    <w:rsid w:val="00F121F2"/>
    <w:rsid w:val="00F122AB"/>
    <w:rsid w:val="00F1233F"/>
    <w:rsid w:val="00F1276C"/>
    <w:rsid w:val="00F12E61"/>
    <w:rsid w:val="00F135DE"/>
    <w:rsid w:val="00F14037"/>
    <w:rsid w:val="00F14175"/>
    <w:rsid w:val="00F1418E"/>
    <w:rsid w:val="00F14C2A"/>
    <w:rsid w:val="00F14C82"/>
    <w:rsid w:val="00F14DF2"/>
    <w:rsid w:val="00F1698B"/>
    <w:rsid w:val="00F17255"/>
    <w:rsid w:val="00F17CEE"/>
    <w:rsid w:val="00F20704"/>
    <w:rsid w:val="00F22580"/>
    <w:rsid w:val="00F23CB5"/>
    <w:rsid w:val="00F24F7C"/>
    <w:rsid w:val="00F25001"/>
    <w:rsid w:val="00F25187"/>
    <w:rsid w:val="00F25A10"/>
    <w:rsid w:val="00F273E0"/>
    <w:rsid w:val="00F273EF"/>
    <w:rsid w:val="00F300A3"/>
    <w:rsid w:val="00F30CC6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37C72"/>
    <w:rsid w:val="00F40284"/>
    <w:rsid w:val="00F42E14"/>
    <w:rsid w:val="00F4307C"/>
    <w:rsid w:val="00F43F6B"/>
    <w:rsid w:val="00F449DE"/>
    <w:rsid w:val="00F44A5D"/>
    <w:rsid w:val="00F45675"/>
    <w:rsid w:val="00F456FC"/>
    <w:rsid w:val="00F4619D"/>
    <w:rsid w:val="00F4676D"/>
    <w:rsid w:val="00F46A91"/>
    <w:rsid w:val="00F46D32"/>
    <w:rsid w:val="00F47233"/>
    <w:rsid w:val="00F475DA"/>
    <w:rsid w:val="00F5014F"/>
    <w:rsid w:val="00F52396"/>
    <w:rsid w:val="00F5481E"/>
    <w:rsid w:val="00F54A19"/>
    <w:rsid w:val="00F551DB"/>
    <w:rsid w:val="00F57177"/>
    <w:rsid w:val="00F5780B"/>
    <w:rsid w:val="00F5798E"/>
    <w:rsid w:val="00F60EE5"/>
    <w:rsid w:val="00F61216"/>
    <w:rsid w:val="00F614B4"/>
    <w:rsid w:val="00F626FD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00FC"/>
    <w:rsid w:val="00F71346"/>
    <w:rsid w:val="00F71C90"/>
    <w:rsid w:val="00F71F24"/>
    <w:rsid w:val="00F72CA2"/>
    <w:rsid w:val="00F73E30"/>
    <w:rsid w:val="00F74669"/>
    <w:rsid w:val="00F74C13"/>
    <w:rsid w:val="00F7596A"/>
    <w:rsid w:val="00F75ACC"/>
    <w:rsid w:val="00F75DA0"/>
    <w:rsid w:val="00F76BC4"/>
    <w:rsid w:val="00F800EA"/>
    <w:rsid w:val="00F81447"/>
    <w:rsid w:val="00F8174D"/>
    <w:rsid w:val="00F83FC4"/>
    <w:rsid w:val="00F8470F"/>
    <w:rsid w:val="00F86DCF"/>
    <w:rsid w:val="00F90631"/>
    <w:rsid w:val="00F90B0F"/>
    <w:rsid w:val="00F910D4"/>
    <w:rsid w:val="00F91259"/>
    <w:rsid w:val="00F91FC2"/>
    <w:rsid w:val="00F93F41"/>
    <w:rsid w:val="00F94F0A"/>
    <w:rsid w:val="00F95095"/>
    <w:rsid w:val="00F963A1"/>
    <w:rsid w:val="00F966B7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B6"/>
    <w:rsid w:val="00FA6F24"/>
    <w:rsid w:val="00FA7451"/>
    <w:rsid w:val="00FA7599"/>
    <w:rsid w:val="00FA7C84"/>
    <w:rsid w:val="00FB0821"/>
    <w:rsid w:val="00FB2757"/>
    <w:rsid w:val="00FB32AB"/>
    <w:rsid w:val="00FB3BAA"/>
    <w:rsid w:val="00FB4265"/>
    <w:rsid w:val="00FB4757"/>
    <w:rsid w:val="00FB49DF"/>
    <w:rsid w:val="00FB6989"/>
    <w:rsid w:val="00FB780D"/>
    <w:rsid w:val="00FB7B2D"/>
    <w:rsid w:val="00FC3916"/>
    <w:rsid w:val="00FC3CF1"/>
    <w:rsid w:val="00FC406C"/>
    <w:rsid w:val="00FC7F2E"/>
    <w:rsid w:val="00FC7F3B"/>
    <w:rsid w:val="00FD0540"/>
    <w:rsid w:val="00FD096A"/>
    <w:rsid w:val="00FD1C37"/>
    <w:rsid w:val="00FD2DB3"/>
    <w:rsid w:val="00FD460D"/>
    <w:rsid w:val="00FD5049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6D89"/>
    <w:rsid w:val="00FE7D5E"/>
    <w:rsid w:val="00FF0081"/>
    <w:rsid w:val="00FF029C"/>
    <w:rsid w:val="00FF0775"/>
    <w:rsid w:val="00FF0977"/>
    <w:rsid w:val="00FF13B2"/>
    <w:rsid w:val="00FF1A1D"/>
    <w:rsid w:val="00FF217A"/>
    <w:rsid w:val="00FF239E"/>
    <w:rsid w:val="00FF2838"/>
    <w:rsid w:val="00FF3617"/>
    <w:rsid w:val="00FF460C"/>
    <w:rsid w:val="00FF518F"/>
    <w:rsid w:val="00FF5E16"/>
    <w:rsid w:val="00FF610B"/>
    <w:rsid w:val="00FF671B"/>
    <w:rsid w:val="00FF6F5C"/>
    <w:rsid w:val="3B271E5B"/>
    <w:rsid w:val="3BA55E7F"/>
    <w:rsid w:val="3F732734"/>
    <w:rsid w:val="782100B8"/>
    <w:rsid w:val="7BDE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2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link w:val="2Char"/>
    <w:qFormat/>
    <w:pPr>
      <w:widowControl/>
      <w:numPr>
        <w:ilvl w:val="1"/>
        <w:numId w:val="12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2"/>
      </w:numPr>
      <w:tabs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2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2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2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2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2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2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table" w:styleId="af2">
    <w:name w:val="Table Grid"/>
    <w:basedOn w:val="a7"/>
    <w:qFormat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qFormat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qFormat/>
    <w:rPr>
      <w:color w:val="0000FF"/>
      <w:u w:val="single"/>
    </w:rPr>
  </w:style>
  <w:style w:type="character" w:styleId="af8">
    <w:name w:val="annotation reference"/>
    <w:basedOn w:val="a6"/>
    <w:qFormat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qFormat/>
    <w:pPr>
      <w:spacing w:before="90"/>
    </w:pPr>
    <w:rPr>
      <w:sz w:val="18"/>
    </w:rPr>
  </w:style>
  <w:style w:type="paragraph" w:customStyle="1" w:styleId="WordPro">
    <w:name w:val="图表目录(WordPro)"/>
    <w:basedOn w:val="a4"/>
    <w:qFormat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qFormat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qFormat/>
    <w:pPr>
      <w:spacing w:after="90"/>
    </w:pPr>
    <w:rPr>
      <w:sz w:val="18"/>
    </w:rPr>
  </w:style>
  <w:style w:type="paragraph" w:customStyle="1" w:styleId="aff4">
    <w:name w:val="页眉密级样式"/>
    <w:basedOn w:val="a4"/>
    <w:qFormat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qFormat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qFormat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qFormat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qFormat/>
    <w:pPr>
      <w:jc w:val="right"/>
    </w:pPr>
    <w:rPr>
      <w:sz w:val="21"/>
    </w:rPr>
  </w:style>
  <w:style w:type="paragraph" w:customStyle="1" w:styleId="aff7">
    <w:name w:val="页眉文档名称样式"/>
    <w:basedOn w:val="a4"/>
    <w:qFormat/>
    <w:rPr>
      <w:sz w:val="18"/>
    </w:rPr>
  </w:style>
  <w:style w:type="paragraph" w:customStyle="1" w:styleId="aff8">
    <w:name w:val="关键词"/>
    <w:basedOn w:val="aff9"/>
    <w:qFormat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qFormat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qFormat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qFormat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qFormat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qFormat/>
    <w:rPr>
      <w:iCs/>
      <w:color w:val="000000"/>
    </w:rPr>
  </w:style>
  <w:style w:type="paragraph" w:customStyle="1" w:styleId="045">
    <w:name w:val="样式 摘要 + 左侧:  0.45 厘米"/>
    <w:basedOn w:val="aff9"/>
    <w:qFormat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qFormat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qFormat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qFormat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qFormat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qFormat/>
    <w:pPr>
      <w:ind w:left="453" w:hanging="283"/>
    </w:pPr>
    <w:rPr>
      <w:sz w:val="21"/>
    </w:rPr>
  </w:style>
  <w:style w:type="paragraph" w:customStyle="1" w:styleId="catalog3">
    <w:name w:val="catalog 3"/>
    <w:basedOn w:val="a4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Pr>
      <w:rFonts w:ascii="Arial" w:eastAsia="黑体" w:hAnsi="Arial"/>
      <w:b/>
      <w:sz w:val="32"/>
      <w:szCs w:val="36"/>
    </w:rPr>
  </w:style>
  <w:style w:type="character" w:customStyle="1" w:styleId="2Char">
    <w:name w:val="标题 2 Char"/>
    <w:basedOn w:val="a6"/>
    <w:link w:val="2"/>
    <w:rPr>
      <w:rFonts w:ascii="Arial" w:eastAsia="黑体" w:hAnsi="Arial"/>
      <w:sz w:val="28"/>
      <w:szCs w:val="28"/>
    </w:rPr>
  </w:style>
  <w:style w:type="character" w:customStyle="1" w:styleId="Char">
    <w:name w:val="正文首行缩进 Char"/>
    <w:basedOn w:val="Char1"/>
    <w:link w:val="a5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hadowcreator.com/developer/system.html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8C7BA9-3F58-422C-90A2-AAC45813C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214</TotalTime>
  <Pages>1</Pages>
  <Words>403</Words>
  <Characters>2301</Characters>
  <Application>Microsoft Office Word</Application>
  <DocSecurity>0</DocSecurity>
  <Lines>19</Lines>
  <Paragraphs>5</Paragraphs>
  <ScaleCrop>false</ScaleCrop>
  <Company>Huawei Technologies Co., Ltd.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ShadowCreator Technologies Co</dc:title>
  <dc:creator>王超群</dc:creator>
  <cp:lastModifiedBy>王超群</cp:lastModifiedBy>
  <cp:revision>500</cp:revision>
  <cp:lastPrinted>2020-05-14T07:17:00Z</cp:lastPrinted>
  <dcterms:created xsi:type="dcterms:W3CDTF">2020-05-07T06:37:00Z</dcterms:created>
  <dcterms:modified xsi:type="dcterms:W3CDTF">2020-05-14T07:17:00Z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2052-11.1.0.9584</vt:lpwstr>
  </property>
</Properties>
</file>